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:rsidR="00FD5A64" w:rsidRDefault="002445A1">
          <w:pPr>
            <w:rPr>
              <w:kern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2A9DD4D5" wp14:editId="03FAB37E">
                    <wp:simplePos x="0" y="0"/>
                    <wp:positionH relativeFrom="column">
                      <wp:posOffset>6246516</wp:posOffset>
                    </wp:positionH>
                    <wp:positionV relativeFrom="paragraph">
                      <wp:posOffset>-231587</wp:posOffset>
                    </wp:positionV>
                    <wp:extent cx="178470" cy="6358945"/>
                    <wp:effectExtent l="0" t="0" r="12065" b="22860"/>
                    <wp:wrapNone/>
                    <wp:docPr id="7" name="Rettangolo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78470" cy="6358945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6C3E2CA" id="Rettangolo 7" o:spid="_x0000_s1026" style="position:absolute;margin-left:491.85pt;margin-top:-18.25pt;width:14.05pt;height:500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" fillcolor="#0070c0" strokecolor="black [3213]" strokeweight=".5pt"/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691F2BD4" wp14:editId="6BE15455">
                    <wp:simplePos x="0" y="0"/>
                    <wp:positionH relativeFrom="margin">
                      <wp:posOffset>-215488</wp:posOffset>
                    </wp:positionH>
                    <wp:positionV relativeFrom="margin">
                      <wp:align>bottom</wp:align>
                    </wp:positionV>
                    <wp:extent cx="6839585" cy="9440668"/>
                    <wp:effectExtent l="0" t="0" r="23495" b="27305"/>
                    <wp:wrapNone/>
                    <wp:docPr id="6" name="Rettangolo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9585" cy="944066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163460E" id="Rettangolo 4" o:spid="_x0000_s1026" style="position:absolute;margin-left:-16.95pt;margin-top:0;width:538.55pt;height:743.35pt;z-index:251670528;visibility:visible;mso-wrap-style:square;mso-width-percent:1070;mso-height-percent:0;mso-wrap-distance-left:9pt;mso-wrap-distance-top:0;mso-wrap-distance-right:9pt;mso-wrap-distance-bottom:0;mso-position-horizontal:absolute;mso-position-horizontal-relative:margin;mso-position-vertical:bottom;mso-position-vertical-relative:margin;mso-width-percent:107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" filled="f" strokecolor="black [3213]">
                    <w10:wrap anchorx="margin" anchory="margin"/>
                  </v:rect>
                </w:pict>
              </mc:Fallback>
            </mc:AlternateContent>
          </w:r>
        </w:p>
        <w:p w:rsidR="00E66BBE" w:rsidRPr="00E66BBE" w:rsidRDefault="00B850FE" w:rsidP="003E4FC1">
          <w:pPr>
            <w:spacing w:line="276" w:lineRule="auto"/>
            <w:jc w:val="center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1792" behindDoc="0" locked="0" layoutInCell="1" allowOverlap="1" wp14:anchorId="1C747693" wp14:editId="3AF5A23F">
                    <wp:simplePos x="0" y="0"/>
                    <wp:positionH relativeFrom="rightMargin">
                      <wp:posOffset>19071</wp:posOffset>
                    </wp:positionH>
                    <wp:positionV relativeFrom="paragraph">
                      <wp:posOffset>5814004</wp:posOffset>
                    </wp:positionV>
                    <wp:extent cx="176474" cy="3073400"/>
                    <wp:effectExtent l="0" t="0" r="14605" b="12700"/>
                    <wp:wrapNone/>
                    <wp:docPr id="22" name="Rettangolo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76474" cy="307340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E33607A" id="Rettangolo 22" o:spid="_x0000_s1026" style="position:absolute;margin-left:1.5pt;margin-top:457.8pt;width:13.9pt;height:242pt;z-index:2516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" fillcolor="black [3213]" strokecolor="black [3213]" strokeweight=".5pt">
                    <w10:wrap anchorx="margin"/>
                  </v:rect>
                </w:pict>
              </mc:Fallback>
            </mc:AlternateContent>
          </w:r>
          <w:r w:rsidR="00EB57E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227B739B" wp14:editId="750EB48E">
                    <wp:simplePos x="0" y="0"/>
                    <wp:positionH relativeFrom="column">
                      <wp:posOffset>-220183</wp:posOffset>
                    </wp:positionH>
                    <wp:positionV relativeFrom="paragraph">
                      <wp:posOffset>5810235</wp:posOffset>
                    </wp:positionV>
                    <wp:extent cx="6640328" cy="0"/>
                    <wp:effectExtent l="0" t="0" r="27305" b="19050"/>
                    <wp:wrapNone/>
                    <wp:docPr id="23" name="Connettore diritto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6640328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77722C8D" id="Connettore diritto 23" o:spid="_x0000_s1026" style="position:absolute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35pt,457.5pt" to="505.5pt,4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" strokecolor="black [3040]" strokeweight="1pt"/>
                </w:pict>
              </mc:Fallback>
            </mc:AlternateContent>
          </w:r>
          <w:r w:rsidR="008469F9">
            <w:rPr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489.75pt;height:345pt">
                <v:imagedata r:id="rId7" o:title="Immagine"/>
              </v:shape>
            </w:pict>
          </w:r>
          <w:r w:rsidR="00296CE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5B4CA2A" wp14:editId="23BC83E1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8116570</wp:posOffset>
                        </wp:positionV>
                      </mc:Fallback>
                    </mc:AlternateContent>
                    <wp:extent cx="6272530" cy="566420"/>
                    <wp:effectExtent l="0" t="0" r="0" b="0"/>
                    <wp:wrapNone/>
                    <wp:docPr id="1" name="Casella di testo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72530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D5A64" w:rsidRPr="00C37535" w:rsidRDefault="00136687">
                                <w:pPr>
                                  <w:pStyle w:val="Sottotitolo"/>
                                  <w:rPr>
                                    <w:color w:val="0070C0"/>
                                  </w:rPr>
                                </w:pPr>
                                <w:sdt>
                                  <w:sdtPr>
                                    <w:rPr>
                                      <w:color w:val="0070C0"/>
                                    </w:rPr>
                                    <w:alias w:val="Sottotitolo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37535" w:rsidRPr="00C37535">
                                      <w:rPr>
                                        <w:color w:val="0070C0"/>
                                      </w:rPr>
                                      <w:t xml:space="preserve">mini 4-wd </w:t>
                                    </w:r>
                                    <w:r w:rsidR="00985152">
                                      <w:rPr>
                                        <w:color w:val="0070C0"/>
                                      </w:rPr>
                                      <w:t>tz-</w:t>
                                    </w:r>
                                    <w:r w:rsidR="00C37535" w:rsidRPr="00C37535">
                                      <w:rPr>
                                        <w:color w:val="0070C0"/>
                                      </w:rPr>
                                      <w:t>chasis series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5B4CA2A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11" o:spid="_x0000_s1026" type="#_x0000_t202" style="position:absolute;margin-left:0;margin-top:0;width:493.9pt;height:44.6pt;z-index:251661312;visibility:visible;mso-wrap-style:square;mso-width-percent:980;mso-height-percent:0;mso-top-percent:800;mso-wrap-distance-left:9pt;mso-wrap-distance-top:0;mso-wrap-distance-right:9pt;mso-wrap-distance-bottom:0;mso-position-horizontal:left;mso-position-horizontal-relative:margin;mso-position-vertical-relative:margin;mso-width-percent:980;mso-height-percent:0;mso-top-percent:8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" filled="f" stroked="f">
                    <v:textbox>
                      <w:txbxContent>
                        <w:p w:rsidR="00FD5A64" w:rsidRPr="00C37535" w:rsidRDefault="00660EB1">
                          <w:pPr>
                            <w:pStyle w:val="Sottotitolo"/>
                            <w:rPr>
                              <w:color w:val="0070C0"/>
                            </w:rPr>
                          </w:pPr>
                          <w:sdt>
                            <w:sdtPr>
                              <w:rPr>
                                <w:color w:val="0070C0"/>
                              </w:rPr>
                              <w:alias w:val="Sottotitolo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37535" w:rsidRPr="00C37535">
                                <w:rPr>
                                  <w:color w:val="0070C0"/>
                                </w:rPr>
                                <w:t xml:space="preserve">mini 4-wd </w:t>
                              </w:r>
                              <w:r w:rsidR="00985152">
                                <w:rPr>
                                  <w:color w:val="0070C0"/>
                                </w:rPr>
                                <w:t>tz-</w:t>
                              </w:r>
                              <w:r w:rsidR="00C37535" w:rsidRPr="00C37535">
                                <w:rPr>
                                  <w:color w:val="0070C0"/>
                                </w:rPr>
                                <w:t>chasis series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296CE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2096" behindDoc="0" locked="0" layoutInCell="1" allowOverlap="1" wp14:anchorId="121C0151" wp14:editId="576B4B34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7193280</wp:posOffset>
                        </wp:positionV>
                      </mc:Fallback>
                    </mc:AlternateContent>
                    <wp:extent cx="6016625" cy="886460"/>
                    <wp:effectExtent l="0" t="0" r="0" b="0"/>
                    <wp:wrapNone/>
                    <wp:docPr id="3" name="Casella di testo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D5A64" w:rsidRDefault="00136687">
                                <w:pPr>
                                  <w:pStyle w:val="Titolo"/>
                                  <w:rPr>
                                    <w:sz w:val="56"/>
                                  </w:rPr>
                                </w:pPr>
                                <w:sdt>
                                  <w:sdtPr>
                                    <w:rPr>
                                      <w:sz w:val="56"/>
                                    </w:rPr>
                                    <w:alias w:val="Titolo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01A72">
                                      <w:rPr>
                                        <w:sz w:val="56"/>
                                      </w:rPr>
                                      <w:t>manuale di montaggio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21C0151" id="Casella di testo 26" o:spid="_x0000_s1027" type="#_x0000_t202" style="position:absolute;margin-left:0;margin-top:0;width:473.75pt;height:69.8pt;z-index:251652096;visibility:visible;mso-wrap-style:square;mso-width-percent:940;mso-height-percent:0;mso-top-percent:700;mso-wrap-distance-left:9pt;mso-wrap-distance-top:0;mso-wrap-distance-right:9pt;mso-wrap-distance-bottom:0;mso-position-horizontal:left;mso-position-horizontal-relative:margin;mso-position-vertical-relative:margin;mso-width-percent:940;mso-height-percent:0;mso-top-percent:70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" filled="f" stroked="f">
                    <v:textbox>
                      <w:txbxContent>
                        <w:p w:rsidR="00FD5A64" w:rsidRDefault="00D87C20">
                          <w:pPr>
                            <w:pStyle w:val="Titolo"/>
                            <w:rPr>
                              <w:sz w:val="56"/>
                            </w:rPr>
                          </w:pPr>
                          <w:sdt>
                            <w:sdtPr>
                              <w:rPr>
                                <w:sz w:val="56"/>
                              </w:rPr>
                              <w:alias w:val="Titolo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801A72">
                                <w:rPr>
                                  <w:sz w:val="56"/>
                                </w:rPr>
                                <w:t>manuale di montaggio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296CE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editId="45663D49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87000</wp14:pctPosVOffset>
                        </wp:positionV>
                      </mc:Choice>
                      <mc:Fallback>
                        <wp:positionV relativeFrom="page">
                          <wp:posOffset>8763000</wp:posOffset>
                        </wp:positionV>
                      </mc:Fallback>
                    </mc:AlternateContent>
                    <wp:extent cx="6016625" cy="804545"/>
                    <wp:effectExtent l="0" t="0" r="0" b="0"/>
                    <wp:wrapNone/>
                    <wp:docPr id="16" name="Casella di testo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6FA6" w:rsidRDefault="00F06FA6">
                                <w:r>
                                  <w:t>Progetto sviluppato per l’esame di Disegno assistito da calcolatore a cura d</w:t>
                                </w:r>
                                <w:r w:rsidR="001D2F0D">
                                  <w:t>ell’alunno Nicola Bomba, docente</w:t>
                                </w:r>
                                <w:r>
                                  <w:t xml:space="preserve"> del corso: prof. Di </w:t>
                                </w:r>
                                <w:r w:rsidR="00BA2BB4">
                                  <w:t>A</w:t>
                                </w:r>
                                <w:r>
                                  <w:t xml:space="preserve">ngelo </w:t>
                                </w:r>
                              </w:p>
                              <w:p w:rsidR="00F06FA6" w:rsidRPr="00251A03" w:rsidRDefault="00F06FA6">
                                <w:pPr>
                                  <w:rPr>
                                    <w:u w:val="single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24" o:spid="_x0000_s1028" type="#_x0000_t202" style="position:absolute;left:0;text-align:left;margin-left:0;margin-top:0;width:473.75pt;height:63.35pt;z-index:251668480;visibility:visible;mso-wrap-style:square;mso-width-percent:940;mso-height-percent:0;mso-top-percent:870;mso-wrap-distance-left:9pt;mso-wrap-distance-top:0;mso-wrap-distance-right:9pt;mso-wrap-distance-bottom:0;mso-position-horizontal:left;mso-position-horizontal-relative:margin;mso-position-vertical-relative:margin;mso-width-percent:940;mso-height-percent:0;mso-top-percent:87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" filled="f" stroked="f">
                    <v:textbox>
                      <w:txbxContent>
                        <w:p w:rsidR="00F06FA6" w:rsidRDefault="00F06FA6">
                          <w:r>
                            <w:t>Progetto sviluppato per l’esame di Disegno assistito da calcolatore a cura d</w:t>
                          </w:r>
                          <w:r w:rsidR="001D2F0D">
                            <w:t>ell’alunno Nicola Bomba, docente</w:t>
                          </w:r>
                          <w:r>
                            <w:t xml:space="preserve"> del corso: prof. Di </w:t>
                          </w:r>
                          <w:r w:rsidR="00BA2BB4">
                            <w:t>A</w:t>
                          </w:r>
                          <w:r>
                            <w:t xml:space="preserve">ngelo </w:t>
                          </w:r>
                        </w:p>
                        <w:p w:rsidR="00F06FA6" w:rsidRPr="00251A03" w:rsidRDefault="00F06FA6">
                          <w:pPr>
                            <w:rPr>
                              <w:u w:val="single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296CEF">
            <w:rPr>
              <w:sz w:val="56"/>
            </w:rPr>
            <w:br w:type="page"/>
          </w:r>
        </w:p>
      </w:sdtContent>
    </w:sdt>
    <w:p w:rsidR="00DA2FDE" w:rsidRDefault="00DA2FDE" w:rsidP="00DA2FDE">
      <w:pPr>
        <w:spacing w:line="276" w:lineRule="auto"/>
        <w:rPr>
          <w:rFonts w:asciiTheme="majorHAnsi" w:eastAsia="Adobe Ming Std L" w:hAnsiTheme="majorHAnsi" w:cstheme="minorHAnsi"/>
          <w:sz w:val="40"/>
          <w:szCs w:val="40"/>
          <w:lang w:val="en-US" w:eastAsia="en-US"/>
        </w:rPr>
      </w:pPr>
      <w:r w:rsidRPr="00DA2FDE">
        <w:rPr>
          <w:rFonts w:asciiTheme="majorHAnsi" w:eastAsia="Adobe Ming Std L" w:hAnsiTheme="majorHAnsi" w:cstheme="minorHAnsi"/>
          <w:sz w:val="40"/>
          <w:szCs w:val="40"/>
          <w:lang w:val="en-US" w:eastAsia="en-US"/>
        </w:rPr>
        <w:lastRenderedPageBreak/>
        <w:t>TAMIYA MINI 4WD BEAT MAGNUM TRF</w:t>
      </w:r>
    </w:p>
    <w:p w:rsidR="00DA2FDE" w:rsidRDefault="00DA2FDE" w:rsidP="00DA2FDE">
      <w:pPr>
        <w:spacing w:line="276" w:lineRule="auto"/>
        <w:rPr>
          <w:rFonts w:asciiTheme="majorHAnsi" w:eastAsia="Adobe Ming Std L" w:hAnsiTheme="majorHAnsi" w:cstheme="minorHAnsi"/>
          <w:sz w:val="40"/>
          <w:szCs w:val="40"/>
          <w:lang w:val="en-US" w:eastAsia="en-US"/>
        </w:rPr>
      </w:pPr>
    </w:p>
    <w:p w:rsidR="00303054" w:rsidRPr="00303054" w:rsidRDefault="00DA2FDE" w:rsidP="00DA2FDE">
      <w:pPr>
        <w:spacing w:line="276" w:lineRule="auto"/>
        <w:rPr>
          <w:rFonts w:asciiTheme="majorHAnsi" w:eastAsia="Adobe Ming Std L" w:hAnsiTheme="majorHAnsi" w:cstheme="minorHAnsi"/>
          <w:sz w:val="32"/>
          <w:szCs w:val="32"/>
          <w:lang w:val="en-US" w:eastAsia="en-US"/>
        </w:rPr>
      </w:pPr>
      <w:r>
        <w:rPr>
          <w:rFonts w:asciiTheme="majorHAnsi" w:eastAsia="Adobe Ming Std L" w:hAnsiTheme="majorHAnsi" w:cstheme="minorHAnsi"/>
          <w:sz w:val="32"/>
          <w:szCs w:val="32"/>
          <w:lang w:val="en-US" w:eastAsia="en-US"/>
        </w:rPr>
        <w:t xml:space="preserve">Breve </w:t>
      </w:r>
      <w:proofErr w:type="spellStart"/>
      <w:r>
        <w:rPr>
          <w:rFonts w:asciiTheme="majorHAnsi" w:eastAsia="Adobe Ming Std L" w:hAnsiTheme="majorHAnsi" w:cstheme="minorHAnsi"/>
          <w:sz w:val="32"/>
          <w:szCs w:val="32"/>
          <w:lang w:val="en-US" w:eastAsia="en-US"/>
        </w:rPr>
        <w:t>descrizione</w:t>
      </w:r>
      <w:proofErr w:type="spellEnd"/>
      <w:r>
        <w:rPr>
          <w:rFonts w:asciiTheme="majorHAnsi" w:eastAsia="Adobe Ming Std L" w:hAnsiTheme="majorHAnsi" w:cstheme="minorHAnsi"/>
          <w:sz w:val="32"/>
          <w:szCs w:val="32"/>
          <w:lang w:val="en-US" w:eastAsia="en-US"/>
        </w:rPr>
        <w:t xml:space="preserve"> </w:t>
      </w:r>
      <w:proofErr w:type="spellStart"/>
      <w:r>
        <w:rPr>
          <w:rFonts w:asciiTheme="majorHAnsi" w:eastAsia="Adobe Ming Std L" w:hAnsiTheme="majorHAnsi" w:cstheme="minorHAnsi"/>
          <w:sz w:val="32"/>
          <w:szCs w:val="32"/>
          <w:lang w:val="en-US" w:eastAsia="en-US"/>
        </w:rPr>
        <w:t>dell’oggetto</w:t>
      </w:r>
      <w:proofErr w:type="spellEnd"/>
    </w:p>
    <w:p w:rsidR="00303054" w:rsidRDefault="00303054" w:rsidP="00DA2FDE">
      <w:pPr>
        <w:spacing w:line="276" w:lineRule="auto"/>
        <w:rPr>
          <w:rFonts w:eastAsia="Adobe Ming Std L" w:cstheme="minorHAnsi"/>
          <w:lang w:eastAsia="en-US"/>
        </w:rPr>
      </w:pPr>
    </w:p>
    <w:p w:rsidR="00DA2FDE" w:rsidRDefault="00123A78" w:rsidP="00DA2FDE">
      <w:pPr>
        <w:spacing w:line="276" w:lineRule="auto"/>
        <w:rPr>
          <w:rFonts w:eastAsia="Adobe Ming Std L" w:cstheme="minorHAnsi"/>
          <w:lang w:eastAsia="en-US"/>
        </w:rPr>
      </w:pPr>
      <w:r>
        <w:rPr>
          <w:rFonts w:eastAsia="Adobe Ming Std L" w:cstheme="minorHAnsi"/>
          <w:lang w:eastAsia="en-US"/>
        </w:rPr>
        <w:t xml:space="preserve">I modellini </w:t>
      </w:r>
      <w:proofErr w:type="spellStart"/>
      <w:r>
        <w:rPr>
          <w:rFonts w:eastAsia="Adobe Ming Std L" w:cstheme="minorHAnsi"/>
          <w:lang w:eastAsia="en-US"/>
        </w:rPr>
        <w:t>Tamiya</w:t>
      </w:r>
      <w:proofErr w:type="spellEnd"/>
      <w:r>
        <w:rPr>
          <w:rFonts w:eastAsia="Adobe Ming Std L" w:cstheme="minorHAnsi"/>
          <w:lang w:eastAsia="en-US"/>
        </w:rPr>
        <w:t xml:space="preserve"> MINI 4WD sono un a serie di macchinine fornite un motorino elettrico alimentato ad elettricità tramite</w:t>
      </w:r>
      <w:r w:rsidR="008469F9">
        <w:rPr>
          <w:rFonts w:eastAsia="Adobe Ming Std L" w:cstheme="minorHAnsi"/>
          <w:lang w:eastAsia="en-US"/>
        </w:rPr>
        <w:t xml:space="preserve"> delle batterie AA. Tipico è il </w:t>
      </w:r>
      <w:bookmarkStart w:id="0" w:name="_GoBack"/>
      <w:bookmarkEnd w:id="0"/>
      <w:r w:rsidR="00DA2FDE" w:rsidRPr="00DA2FDE">
        <w:rPr>
          <w:rFonts w:eastAsia="Adobe Ming Std L" w:cstheme="minorHAnsi"/>
          <w:lang w:eastAsia="en-US"/>
        </w:rPr>
        <w:t xml:space="preserve">suo assemblaggio a </w:t>
      </w:r>
      <w:r>
        <w:rPr>
          <w:rFonts w:eastAsia="Adobe Ming Std L" w:cstheme="minorHAnsi"/>
          <w:lang w:eastAsia="en-US"/>
        </w:rPr>
        <w:t>“</w:t>
      </w:r>
      <w:proofErr w:type="spellStart"/>
      <w:r w:rsidR="00DA2FDE" w:rsidRPr="00DA2FDE">
        <w:rPr>
          <w:rFonts w:eastAsia="Adobe Ming Std L" w:cstheme="minorHAnsi"/>
          <w:lang w:eastAsia="en-US"/>
        </w:rPr>
        <w:t>snap</w:t>
      </w:r>
      <w:proofErr w:type="spellEnd"/>
      <w:r>
        <w:rPr>
          <w:rFonts w:eastAsia="Adobe Ming Std L" w:cstheme="minorHAnsi"/>
          <w:lang w:eastAsia="en-US"/>
        </w:rPr>
        <w:t>”</w:t>
      </w:r>
      <w:r w:rsidR="00DA2FDE" w:rsidRPr="00DA2FDE">
        <w:rPr>
          <w:rFonts w:eastAsia="Adobe Ming Std L" w:cstheme="minorHAnsi"/>
          <w:lang w:eastAsia="en-US"/>
        </w:rPr>
        <w:t>, ovvero il tutto è montato senza l'uso di alcuna colla. Le parti sono modellate in plastica e comprendono degli adesivi da applicare, quindi non c'è bisogno di vernici o altri colori per la decorazione.</w:t>
      </w:r>
    </w:p>
    <w:p w:rsidR="00DA2FDE" w:rsidRDefault="00DA2FDE" w:rsidP="00DA2FDE">
      <w:pPr>
        <w:spacing w:line="276" w:lineRule="auto"/>
        <w:rPr>
          <w:rFonts w:eastAsia="Adobe Ming Std L" w:cstheme="minorHAnsi"/>
          <w:lang w:eastAsia="en-US"/>
        </w:rPr>
      </w:pPr>
      <w:r w:rsidRPr="00DA2FDE">
        <w:rPr>
          <w:rFonts w:eastAsia="Adobe Ming Std L" w:cstheme="minorHAnsi"/>
          <w:lang w:eastAsia="en-US"/>
        </w:rPr>
        <w:t xml:space="preserve">La beat-Magnum TFR è stampata in plastica bianca e nera, il telaio è infatti di plastica nera, mentre i perni delle ruote sono composti da plastica bianca. Questo modellino è stato accuratamente progettato per correre negli appositi circuiti </w:t>
      </w:r>
      <w:proofErr w:type="spellStart"/>
      <w:r w:rsidRPr="00DA2FDE">
        <w:rPr>
          <w:rFonts w:eastAsia="Adobe Ming Std L" w:cstheme="minorHAnsi"/>
          <w:lang w:eastAsia="en-US"/>
        </w:rPr>
        <w:t>Tamiya</w:t>
      </w:r>
      <w:proofErr w:type="spellEnd"/>
      <w:r w:rsidR="001D2F0D">
        <w:rPr>
          <w:rFonts w:eastAsia="Adobe Ming Std L" w:cstheme="minorHAnsi"/>
          <w:lang w:eastAsia="en-US"/>
        </w:rPr>
        <w:t xml:space="preserve"> o per essere utilizzati fuori dal circuito con degli appositi bastoni estensibili</w:t>
      </w:r>
      <w:r w:rsidRPr="00DA2FDE">
        <w:rPr>
          <w:rFonts w:eastAsia="Adobe Ming Std L" w:cstheme="minorHAnsi"/>
          <w:lang w:eastAsia="en-US"/>
        </w:rPr>
        <w:t>.</w:t>
      </w:r>
    </w:p>
    <w:p w:rsidR="001D2F0D" w:rsidRDefault="001D2F0D" w:rsidP="00DA2FDE">
      <w:pPr>
        <w:spacing w:line="276" w:lineRule="auto"/>
        <w:rPr>
          <w:rFonts w:eastAsia="Adobe Ming Std L" w:cstheme="minorHAnsi"/>
          <w:lang w:eastAsia="en-US"/>
        </w:rPr>
      </w:pPr>
      <w:r>
        <w:rPr>
          <w:rFonts w:eastAsia="Adobe Ming Std L" w:cstheme="minorHAnsi"/>
          <w:lang w:eastAsia="en-US"/>
        </w:rPr>
        <w:t xml:space="preserve">Nell’uso in circuito, il modellino viene dotato di 4 rotelle assicurate con 4 viti sulla struttura portante in corrispondenza dei 4 fori presenti </w:t>
      </w:r>
      <w:r w:rsidR="00123A78">
        <w:rPr>
          <w:rFonts w:eastAsia="Adobe Ming Std L" w:cstheme="minorHAnsi"/>
          <w:lang w:eastAsia="en-US"/>
        </w:rPr>
        <w:t xml:space="preserve">anteriormente e posteriormente. </w:t>
      </w:r>
      <w:r>
        <w:rPr>
          <w:rFonts w:eastAsia="Adobe Ming Std L" w:cstheme="minorHAnsi"/>
          <w:lang w:eastAsia="en-US"/>
        </w:rPr>
        <w:t>Grazie ad essi, i modellini possono modificare la propria traiettoria seguendo le curvature del circuito</w:t>
      </w:r>
      <w:r w:rsidR="003E5BE9">
        <w:rPr>
          <w:rFonts w:eastAsia="Adobe Ming Std L" w:cstheme="minorHAnsi"/>
          <w:lang w:eastAsia="en-US"/>
        </w:rPr>
        <w:t xml:space="preserve"> e compiere l’intero percorso senza ausili esterni.</w:t>
      </w:r>
    </w:p>
    <w:p w:rsidR="003E5BE9" w:rsidRDefault="003E5BE9" w:rsidP="00DA2FDE">
      <w:pPr>
        <w:spacing w:line="276" w:lineRule="auto"/>
        <w:rPr>
          <w:rFonts w:eastAsia="Adobe Ming Std L" w:cstheme="minorHAnsi"/>
          <w:lang w:eastAsia="en-US"/>
        </w:rPr>
      </w:pPr>
      <w:r>
        <w:rPr>
          <w:rFonts w:eastAsia="Adobe Ming Std L" w:cstheme="minorHAnsi"/>
          <w:lang w:eastAsia="en-US"/>
        </w:rPr>
        <w:t>Difatti, nelle competizioni ufficiali, la bravura dei concorrenti sta nel “progettare” e modificare la propria MINI 4WD in modo da avere le migliori prestazioni pur garantendo al modellino la massima stabilità.</w:t>
      </w:r>
    </w:p>
    <w:p w:rsidR="00123A78" w:rsidRPr="00DA2FDE" w:rsidRDefault="003E5BE9" w:rsidP="00DA2FDE">
      <w:pPr>
        <w:spacing w:line="276" w:lineRule="auto"/>
        <w:rPr>
          <w:rFonts w:eastAsia="Adobe Ming Std L" w:cstheme="minorHAnsi"/>
          <w:lang w:eastAsia="en-US"/>
        </w:rPr>
      </w:pPr>
      <w:r>
        <w:rPr>
          <w:rFonts w:eastAsia="Adobe Ming Std L" w:cstheme="minorHAnsi"/>
          <w:lang w:eastAsia="en-US"/>
        </w:rPr>
        <w:t xml:space="preserve">Nell’uso fuori dal circuito </w:t>
      </w:r>
      <w:proofErr w:type="spellStart"/>
      <w:r>
        <w:rPr>
          <w:rFonts w:eastAsia="Adobe Ming Std L" w:cstheme="minorHAnsi"/>
          <w:lang w:eastAsia="en-US"/>
        </w:rPr>
        <w:t>Tamiya</w:t>
      </w:r>
      <w:proofErr w:type="spellEnd"/>
      <w:r>
        <w:rPr>
          <w:rFonts w:eastAsia="Adobe Ming Std L" w:cstheme="minorHAnsi"/>
          <w:lang w:eastAsia="en-US"/>
        </w:rPr>
        <w:t xml:space="preserve">, il modellino viene agganciato ad un cursore mobile ed estensibile attraverso </w:t>
      </w:r>
      <w:r w:rsidR="00123A78">
        <w:rPr>
          <w:rFonts w:eastAsia="Adobe Ming Std L" w:cstheme="minorHAnsi"/>
          <w:lang w:eastAsia="en-US"/>
        </w:rPr>
        <w:t>il quale</w:t>
      </w:r>
      <w:r>
        <w:rPr>
          <w:rFonts w:eastAsia="Adobe Ming Std L" w:cstheme="minorHAnsi"/>
          <w:lang w:eastAsia="en-US"/>
        </w:rPr>
        <w:t xml:space="preserve"> si</w:t>
      </w:r>
      <w:r w:rsidR="00123A78">
        <w:rPr>
          <w:rFonts w:eastAsia="Adobe Ming Std L" w:cstheme="minorHAnsi"/>
          <w:lang w:eastAsia="en-US"/>
        </w:rPr>
        <w:t xml:space="preserve"> va a</w:t>
      </w:r>
      <w:r>
        <w:rPr>
          <w:rFonts w:eastAsia="Adobe Ming Std L" w:cstheme="minorHAnsi"/>
          <w:lang w:eastAsia="en-US"/>
        </w:rPr>
        <w:t xml:space="preserve"> modifica</w:t>
      </w:r>
      <w:r w:rsidR="00123A78">
        <w:rPr>
          <w:rFonts w:eastAsia="Adobe Ming Std L" w:cstheme="minorHAnsi"/>
          <w:lang w:eastAsia="en-US"/>
        </w:rPr>
        <w:t>re</w:t>
      </w:r>
      <w:r>
        <w:rPr>
          <w:rFonts w:eastAsia="Adobe Ming Std L" w:cstheme="minorHAnsi"/>
          <w:lang w:eastAsia="en-US"/>
        </w:rPr>
        <w:t xml:space="preserve"> la traiettoria della macchinina in m</w:t>
      </w:r>
      <w:r w:rsidR="00123A78">
        <w:rPr>
          <w:rFonts w:eastAsia="Adobe Ming Std L" w:cstheme="minorHAnsi"/>
          <w:lang w:eastAsia="en-US"/>
        </w:rPr>
        <w:t>odo da poterla usare liberamente. Ovviamente questo comporta un notevole decremento della velocità di andamento del modellino, perché si è vincolati alla velocità massima di chi la comanda (proprio per questo, questo uso è poco praticato in tutto il mondo).</w:t>
      </w:r>
    </w:p>
    <w:p w:rsidR="00DA2FDE" w:rsidRDefault="00DA2FDE" w:rsidP="00AE3288">
      <w:pPr>
        <w:rPr>
          <w:rFonts w:asciiTheme="majorHAnsi" w:eastAsiaTheme="majorEastAsia" w:hAnsiTheme="majorHAnsi" w:cstheme="minorHAnsi"/>
          <w:sz w:val="40"/>
          <w:szCs w:val="40"/>
        </w:rPr>
      </w:pPr>
    </w:p>
    <w:p w:rsidR="00DA2FDE" w:rsidRDefault="00DA2FDE" w:rsidP="00AE3288">
      <w:pPr>
        <w:rPr>
          <w:rFonts w:asciiTheme="majorHAnsi" w:eastAsiaTheme="majorEastAsia" w:hAnsiTheme="majorHAnsi" w:cstheme="minorHAnsi"/>
          <w:sz w:val="40"/>
          <w:szCs w:val="40"/>
        </w:rPr>
      </w:pPr>
    </w:p>
    <w:p w:rsidR="00DA2FDE" w:rsidRDefault="00DA2FDE" w:rsidP="00AE3288">
      <w:pPr>
        <w:rPr>
          <w:rFonts w:asciiTheme="majorHAnsi" w:eastAsiaTheme="majorEastAsia" w:hAnsiTheme="majorHAnsi" w:cstheme="minorHAnsi"/>
          <w:sz w:val="40"/>
          <w:szCs w:val="40"/>
        </w:rPr>
      </w:pPr>
    </w:p>
    <w:p w:rsidR="00DA2FDE" w:rsidRDefault="00DA2FDE" w:rsidP="00AE3288">
      <w:pPr>
        <w:rPr>
          <w:rFonts w:asciiTheme="majorHAnsi" w:eastAsiaTheme="majorEastAsia" w:hAnsiTheme="majorHAnsi" w:cstheme="minorHAnsi"/>
          <w:sz w:val="40"/>
          <w:szCs w:val="40"/>
        </w:rPr>
      </w:pPr>
    </w:p>
    <w:p w:rsidR="00303054" w:rsidRDefault="00303054" w:rsidP="00AE3288">
      <w:pPr>
        <w:rPr>
          <w:rFonts w:asciiTheme="majorHAnsi" w:eastAsiaTheme="majorEastAsia" w:hAnsiTheme="majorHAnsi" w:cstheme="minorHAnsi"/>
          <w:sz w:val="40"/>
          <w:szCs w:val="40"/>
        </w:rPr>
      </w:pPr>
    </w:p>
    <w:p w:rsidR="00585729" w:rsidRPr="00E66BBE" w:rsidRDefault="00E66BBE" w:rsidP="00AE3288">
      <w:pPr>
        <w:rPr>
          <w:rFonts w:asciiTheme="majorHAnsi" w:eastAsiaTheme="majorEastAsia" w:hAnsiTheme="majorHAnsi" w:cstheme="minorHAnsi"/>
          <w:sz w:val="40"/>
          <w:szCs w:val="40"/>
        </w:rPr>
      </w:pPr>
      <w:r>
        <w:rPr>
          <w:rFonts w:asciiTheme="majorHAnsi" w:eastAsiaTheme="majorEastAsia" w:hAnsiTheme="majorHAnsi" w:cstheme="minorHAnsi"/>
          <w:sz w:val="40"/>
          <w:szCs w:val="40"/>
        </w:rPr>
        <w:lastRenderedPageBreak/>
        <w:t>Componenti necessari</w:t>
      </w:r>
    </w:p>
    <w:p w:rsidR="00585729" w:rsidRDefault="00585729" w:rsidP="00AE3288">
      <w:pPr>
        <w:rPr>
          <w:rFonts w:eastAsiaTheme="majorEastAsia" w:cstheme="minorHAnsi"/>
        </w:rPr>
      </w:pPr>
    </w:p>
    <w:p w:rsidR="00AE3288" w:rsidRDefault="006E1B84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t>Contenuto della scatola: Struttura portante, carena, ingranaggi vari, assi portanti e asse di trasmissione, cerchion</w:t>
      </w:r>
      <w:r w:rsidR="00E66BBE">
        <w:rPr>
          <w:rFonts w:eastAsiaTheme="majorEastAsia" w:cstheme="minorHAnsi"/>
        </w:rPr>
        <w:t>i in platica</w:t>
      </w:r>
      <w:r w:rsidR="00A07B98">
        <w:rPr>
          <w:rFonts w:eastAsiaTheme="majorEastAsia" w:cstheme="minorHAnsi"/>
        </w:rPr>
        <w:t>,</w:t>
      </w:r>
      <w:r w:rsidR="00F0537F">
        <w:rPr>
          <w:rFonts w:eastAsiaTheme="majorEastAsia" w:cstheme="minorHAnsi"/>
        </w:rPr>
        <w:t xml:space="preserve"> coperture ingranaggi in plastica</w:t>
      </w:r>
      <w:r w:rsidR="00A07B98">
        <w:rPr>
          <w:rFonts w:eastAsiaTheme="majorEastAsia" w:cstheme="minorHAnsi"/>
        </w:rPr>
        <w:t>, bronzine, blocca carena,</w:t>
      </w:r>
      <w:r w:rsidR="00F0537F">
        <w:rPr>
          <w:rFonts w:eastAsiaTheme="majorEastAsia" w:cstheme="minorHAnsi"/>
        </w:rPr>
        <w:t xml:space="preserve"> contatti d’orati,</w:t>
      </w:r>
      <w:r w:rsidR="00A07B98">
        <w:rPr>
          <w:rFonts w:eastAsiaTheme="majorEastAsia" w:cstheme="minorHAnsi"/>
        </w:rPr>
        <w:t xml:space="preserve"> alloggio motore</w:t>
      </w:r>
      <w:r w:rsidR="00F0537F">
        <w:rPr>
          <w:rFonts w:eastAsiaTheme="majorEastAsia" w:cstheme="minorHAnsi"/>
        </w:rPr>
        <w:t xml:space="preserve"> pulsante di accensione, </w:t>
      </w:r>
      <w:r>
        <w:rPr>
          <w:rFonts w:eastAsiaTheme="majorEastAsia" w:cstheme="minorHAnsi"/>
        </w:rPr>
        <w:t>motorino elettrico.</w:t>
      </w:r>
    </w:p>
    <w:p w:rsidR="00703D17" w:rsidRDefault="006E1B84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t>Le batterie per alimentare il modellino non sono contenute nella confezione.</w:t>
      </w:r>
    </w:p>
    <w:p w:rsidR="00E66BBE" w:rsidRDefault="00E66BBE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t>Si consiglia l’uso di un cacciavite per fare pressione sulle linguette di plastica a scatto per rimuovere alcuni componenti del modellino.</w:t>
      </w:r>
    </w:p>
    <w:p w:rsidR="00585729" w:rsidRDefault="00585729" w:rsidP="00AE3288">
      <w:pPr>
        <w:rPr>
          <w:rFonts w:eastAsiaTheme="majorEastAsia" w:cstheme="minorHAnsi"/>
        </w:rPr>
      </w:pPr>
    </w:p>
    <w:p w:rsidR="00585729" w:rsidRDefault="00585729" w:rsidP="00AE3288">
      <w:pPr>
        <w:rPr>
          <w:rFonts w:eastAsiaTheme="majorEastAsia" w:cstheme="minorHAnsi"/>
        </w:rPr>
      </w:pPr>
    </w:p>
    <w:p w:rsidR="00703D17" w:rsidRPr="00E66BBE" w:rsidRDefault="00E66BBE" w:rsidP="00AE3288">
      <w:pPr>
        <w:rPr>
          <w:rFonts w:asciiTheme="majorHAnsi" w:eastAsiaTheme="majorEastAsia" w:hAnsiTheme="majorHAnsi" w:cstheme="minorHAnsi"/>
          <w:sz w:val="40"/>
          <w:szCs w:val="40"/>
        </w:rPr>
      </w:pPr>
      <w:r>
        <w:rPr>
          <w:rFonts w:asciiTheme="majorHAnsi" w:eastAsiaTheme="majorEastAsia" w:hAnsiTheme="majorHAnsi" w:cstheme="minorHAnsi"/>
          <w:sz w:val="40"/>
          <w:szCs w:val="40"/>
        </w:rPr>
        <w:t>Montaggio</w:t>
      </w:r>
    </w:p>
    <w:p w:rsidR="00585729" w:rsidRDefault="00585729" w:rsidP="00AE3288">
      <w:pPr>
        <w:rPr>
          <w:rFonts w:eastAsiaTheme="majorEastAsia" w:cstheme="minorHAnsi"/>
        </w:rPr>
      </w:pPr>
    </w:p>
    <w:p w:rsidR="00703D17" w:rsidRDefault="00A07B98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t>Fase prima</w:t>
      </w:r>
      <w:r w:rsidR="00703D17">
        <w:rPr>
          <w:rFonts w:eastAsiaTheme="majorEastAsia" w:cstheme="minorHAnsi"/>
        </w:rPr>
        <w:t>: inserire nel corpo portante del modellino l’asse di trasmissione e gli ingranaggi G13 e G11 come da figura</w:t>
      </w:r>
    </w:p>
    <w:p w:rsidR="003E4FC1" w:rsidRDefault="003E4FC1" w:rsidP="00AE3288">
      <w:pPr>
        <w:rPr>
          <w:rFonts w:eastAsiaTheme="majorEastAsia" w:cstheme="minorHAnsi"/>
        </w:rPr>
      </w:pP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4898"/>
        <w:gridCol w:w="4899"/>
      </w:tblGrid>
      <w:tr w:rsidR="00451F2A" w:rsidTr="00451F2A">
        <w:trPr>
          <w:trHeight w:val="4013"/>
        </w:trPr>
        <w:tc>
          <w:tcPr>
            <w:tcW w:w="4898" w:type="dxa"/>
          </w:tcPr>
          <w:p w:rsidR="00451F2A" w:rsidRDefault="00451F2A" w:rsidP="00AE3288">
            <w:pPr>
              <w:rPr>
                <w:rFonts w:eastAsiaTheme="majorEastAsia" w:cstheme="minorHAnsi"/>
              </w:rPr>
            </w:pPr>
          </w:p>
          <w:p w:rsidR="00451F2A" w:rsidRDefault="008469F9" w:rsidP="00093F5B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26" type="#_x0000_t75" style="width:206.25pt;height:169.5pt">
                  <v:imagedata r:id="rId8" o:title="1M"/>
                </v:shape>
              </w:pict>
            </w:r>
          </w:p>
        </w:tc>
        <w:tc>
          <w:tcPr>
            <w:tcW w:w="4899" w:type="dxa"/>
          </w:tcPr>
          <w:p w:rsidR="00451F2A" w:rsidRDefault="00451F2A" w:rsidP="00AE3288">
            <w:pPr>
              <w:rPr>
                <w:rFonts w:eastAsiaTheme="majorEastAsia" w:cstheme="minorHAnsi"/>
              </w:rPr>
            </w:pPr>
          </w:p>
          <w:p w:rsidR="00451F2A" w:rsidRDefault="008469F9" w:rsidP="00093F5B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27" type="#_x0000_t75" style="width:225pt;height:175.5pt">
                  <v:imagedata r:id="rId9" o:title="2M"/>
                </v:shape>
              </w:pict>
            </w:r>
          </w:p>
        </w:tc>
      </w:tr>
    </w:tbl>
    <w:p w:rsidR="00703D17" w:rsidRDefault="00703D17" w:rsidP="00AE3288">
      <w:pPr>
        <w:rPr>
          <w:rFonts w:eastAsiaTheme="majorEastAsia" w:cstheme="minorHAnsi"/>
        </w:rPr>
      </w:pPr>
    </w:p>
    <w:p w:rsidR="00585729" w:rsidRDefault="00585729" w:rsidP="00585729">
      <w:pPr>
        <w:rPr>
          <w:rFonts w:eastAsiaTheme="majorEastAsia" w:cstheme="minorHAnsi"/>
        </w:rPr>
      </w:pPr>
    </w:p>
    <w:p w:rsidR="00585729" w:rsidRDefault="00585729" w:rsidP="00585729">
      <w:pPr>
        <w:rPr>
          <w:rFonts w:eastAsiaTheme="majorEastAsia" w:cstheme="minorHAnsi"/>
        </w:rPr>
      </w:pPr>
    </w:p>
    <w:p w:rsidR="00585729" w:rsidRDefault="00585729" w:rsidP="00585729">
      <w:pPr>
        <w:rPr>
          <w:rFonts w:eastAsiaTheme="majorEastAsia" w:cstheme="minorHAnsi"/>
        </w:rPr>
      </w:pPr>
    </w:p>
    <w:p w:rsidR="00585729" w:rsidRDefault="00585729" w:rsidP="00585729">
      <w:pPr>
        <w:rPr>
          <w:rFonts w:eastAsiaTheme="majorEastAsia" w:cstheme="minorHAnsi"/>
        </w:rPr>
      </w:pPr>
    </w:p>
    <w:p w:rsidR="00585729" w:rsidRDefault="00585729" w:rsidP="00585729">
      <w:pPr>
        <w:rPr>
          <w:rFonts w:eastAsiaTheme="majorEastAsia" w:cstheme="minorHAnsi"/>
        </w:rPr>
      </w:pPr>
    </w:p>
    <w:p w:rsidR="00585729" w:rsidRDefault="00A07B98" w:rsidP="00585729">
      <w:pPr>
        <w:rPr>
          <w:rFonts w:eastAsiaTheme="majorEastAsia" w:cstheme="minorHAnsi"/>
        </w:rPr>
      </w:pPr>
      <w:r>
        <w:rPr>
          <w:rFonts w:eastAsiaTheme="majorEastAsia" w:cstheme="minorHAnsi"/>
        </w:rPr>
        <w:lastRenderedPageBreak/>
        <w:t>Fase seconda</w:t>
      </w:r>
      <w:r w:rsidR="00703D17">
        <w:rPr>
          <w:rFonts w:eastAsiaTheme="majorEastAsia" w:cstheme="minorHAnsi"/>
        </w:rPr>
        <w:t>:</w:t>
      </w:r>
      <w:r w:rsidR="00F0537F">
        <w:rPr>
          <w:rFonts w:eastAsiaTheme="majorEastAsia" w:cstheme="minorHAnsi"/>
        </w:rPr>
        <w:t xml:space="preserve"> </w:t>
      </w:r>
      <w:r w:rsidR="00703D17">
        <w:rPr>
          <w:rFonts w:eastAsiaTheme="majorEastAsia" w:cstheme="minorHAnsi"/>
        </w:rPr>
        <w:t>inserire nel corpo portante l’asse posteriore ed anteriore, successi</w:t>
      </w:r>
      <w:r w:rsidR="00F0537F">
        <w:rPr>
          <w:rFonts w:eastAsiaTheme="majorEastAsia" w:cstheme="minorHAnsi"/>
        </w:rPr>
        <w:t xml:space="preserve">vamente inserire le 4 bronzine </w:t>
      </w:r>
      <w:r w:rsidR="00703D17">
        <w:rPr>
          <w:rFonts w:eastAsiaTheme="majorEastAsia" w:cstheme="minorHAnsi"/>
        </w:rPr>
        <w:t>negli alloggi corrispettivi inserendoli nell’</w:t>
      </w:r>
      <w:r w:rsidR="00F0537F">
        <w:rPr>
          <w:rFonts w:eastAsiaTheme="majorEastAsia" w:cstheme="minorHAnsi"/>
        </w:rPr>
        <w:t>asse precedentemente inserito.</w:t>
      </w:r>
      <w:r w:rsidR="00585729" w:rsidRPr="00585729">
        <w:rPr>
          <w:rFonts w:eastAsiaTheme="majorEastAsia" w:cstheme="minorHAnsi"/>
        </w:rPr>
        <w:t xml:space="preserve"> </w:t>
      </w:r>
      <w:r w:rsidR="00585729">
        <w:rPr>
          <w:rFonts w:eastAsiaTheme="majorEastAsia" w:cstheme="minorHAnsi"/>
        </w:rPr>
        <w:t xml:space="preserve">Ultimato questo passaggio, inserire agli estremi dell’asse i 4 cerchioni di plastica dura e su di essi montate le 4 gomme date in dotazione, in fine fate un leggera pressione per assicurarvi che i cerchioni siano entrati fino in fondo e nel modo corretto.  </w:t>
      </w:r>
    </w:p>
    <w:p w:rsidR="00F0537F" w:rsidRDefault="00F0537F" w:rsidP="00AE3288">
      <w:pPr>
        <w:rPr>
          <w:rFonts w:eastAsiaTheme="majorEastAsia" w:cstheme="minorHAnsi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98"/>
        <w:gridCol w:w="4899"/>
      </w:tblGrid>
      <w:tr w:rsidR="00451F2A" w:rsidTr="00585729">
        <w:trPr>
          <w:trHeight w:val="4255"/>
        </w:trPr>
        <w:tc>
          <w:tcPr>
            <w:tcW w:w="4898" w:type="dxa"/>
          </w:tcPr>
          <w:p w:rsidR="00451F2A" w:rsidRDefault="00451F2A" w:rsidP="00585729">
            <w:pPr>
              <w:rPr>
                <w:rFonts w:eastAsiaTheme="majorEastAsia" w:cstheme="minorHAnsi"/>
              </w:rPr>
            </w:pPr>
          </w:p>
          <w:p w:rsidR="00585729" w:rsidRDefault="008469F9" w:rsidP="00585729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28" type="#_x0000_t75" style="width:231pt;height:175.5pt">
                  <v:imagedata r:id="rId10" o:title="3M"/>
                </v:shape>
              </w:pict>
            </w:r>
          </w:p>
        </w:tc>
        <w:tc>
          <w:tcPr>
            <w:tcW w:w="4899" w:type="dxa"/>
          </w:tcPr>
          <w:p w:rsidR="00FA2027" w:rsidRDefault="00FA2027" w:rsidP="00FA2027">
            <w:pPr>
              <w:rPr>
                <w:rFonts w:eastAsiaTheme="majorEastAsia" w:cstheme="minorHAnsi"/>
              </w:rPr>
            </w:pPr>
          </w:p>
          <w:p w:rsidR="00451F2A" w:rsidRDefault="008469F9" w:rsidP="00FA2027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29" type="#_x0000_t75" style="width:106.5pt;height:91.5pt">
                  <v:imagedata r:id="rId11" o:title="A1M"/>
                </v:shape>
              </w:pict>
            </w:r>
          </w:p>
          <w:p w:rsidR="00FA2027" w:rsidRDefault="008469F9" w:rsidP="00FA2027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0" type="#_x0000_t75" style="width:105pt;height:96pt">
                  <v:imagedata r:id="rId12" o:title="A2M"/>
                </v:shape>
              </w:pict>
            </w:r>
          </w:p>
        </w:tc>
      </w:tr>
    </w:tbl>
    <w:p w:rsidR="00703D17" w:rsidRDefault="00703D17" w:rsidP="00AE3288">
      <w:pPr>
        <w:rPr>
          <w:rFonts w:eastAsiaTheme="majorEastAsia" w:cstheme="minorHAnsi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797"/>
      </w:tblGrid>
      <w:tr w:rsidR="00093F5B" w:rsidTr="00093F5B">
        <w:tc>
          <w:tcPr>
            <w:tcW w:w="9797" w:type="dxa"/>
          </w:tcPr>
          <w:p w:rsidR="00093F5B" w:rsidRDefault="00093F5B" w:rsidP="00AE3288">
            <w:pPr>
              <w:rPr>
                <w:rFonts w:eastAsiaTheme="majorEastAsia" w:cstheme="minorHAnsi"/>
              </w:rPr>
            </w:pPr>
          </w:p>
          <w:p w:rsidR="00093F5B" w:rsidRDefault="008469F9" w:rsidP="00093F5B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1" type="#_x0000_t75" style="width:264pt;height:211.5pt">
                  <v:imagedata r:id="rId13" o:title="4M"/>
                </v:shape>
              </w:pict>
            </w:r>
          </w:p>
        </w:tc>
      </w:tr>
    </w:tbl>
    <w:p w:rsidR="00093F5B" w:rsidRDefault="00093F5B" w:rsidP="00AE3288">
      <w:pPr>
        <w:rPr>
          <w:rFonts w:eastAsiaTheme="majorEastAsia" w:cstheme="minorHAnsi"/>
        </w:rPr>
      </w:pPr>
    </w:p>
    <w:p w:rsidR="00C93AC1" w:rsidRDefault="00C93AC1" w:rsidP="00AE3288">
      <w:pPr>
        <w:rPr>
          <w:rFonts w:eastAsiaTheme="majorEastAsia" w:cstheme="minorHAnsi"/>
        </w:rPr>
      </w:pPr>
    </w:p>
    <w:p w:rsidR="003E4FC1" w:rsidRDefault="003E4FC1" w:rsidP="00AE3288">
      <w:pPr>
        <w:rPr>
          <w:rFonts w:eastAsiaTheme="majorEastAsia" w:cstheme="minorHAnsi"/>
        </w:rPr>
      </w:pPr>
    </w:p>
    <w:p w:rsidR="003E4FC1" w:rsidRDefault="003E4FC1" w:rsidP="00AE3288">
      <w:pPr>
        <w:rPr>
          <w:rFonts w:eastAsiaTheme="majorEastAsia" w:cstheme="minorHAnsi"/>
        </w:rPr>
      </w:pPr>
    </w:p>
    <w:p w:rsidR="003E4FC1" w:rsidRDefault="003E4FC1" w:rsidP="00AE3288">
      <w:pPr>
        <w:rPr>
          <w:rFonts w:eastAsiaTheme="majorEastAsia" w:cstheme="minorHAnsi"/>
        </w:rPr>
      </w:pPr>
    </w:p>
    <w:p w:rsidR="00F0537F" w:rsidRDefault="00A07B98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lastRenderedPageBreak/>
        <w:t>Fase terza</w:t>
      </w:r>
      <w:r w:rsidR="00F0537F">
        <w:rPr>
          <w:rFonts w:eastAsiaTheme="majorEastAsia" w:cstheme="minorHAnsi"/>
        </w:rPr>
        <w:t xml:space="preserve">: inserire i contatti d’orati nel supporto motore come da figura facendo attenzione che tutte le linguette si attacchino nel modo corretto, inserire il pignone nel asse del motore e </w:t>
      </w:r>
      <w:r>
        <w:rPr>
          <w:rFonts w:eastAsiaTheme="majorEastAsia" w:cstheme="minorHAnsi"/>
        </w:rPr>
        <w:t>create</w:t>
      </w:r>
      <w:r w:rsidR="00F0537F">
        <w:rPr>
          <w:rFonts w:eastAsiaTheme="majorEastAsia" w:cstheme="minorHAnsi"/>
        </w:rPr>
        <w:t xml:space="preserve"> una leggera pressione per assicurarvi che entri nel modo corretto, successivamente inserite il motore nel suo supporto in modo che si incastri in maniera perfetta e che risulti perfettamente congruente con il suo alloggio</w:t>
      </w:r>
      <w:r>
        <w:rPr>
          <w:rFonts w:eastAsiaTheme="majorEastAsia" w:cstheme="minorHAnsi"/>
        </w:rPr>
        <w:t>, successivamente inserite l’asse dell’ingranaggio G9 e l’ingranaggio come da figura.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99"/>
        <w:gridCol w:w="4898"/>
      </w:tblGrid>
      <w:tr w:rsidR="00C93AC1" w:rsidTr="00C93AC1">
        <w:tc>
          <w:tcPr>
            <w:tcW w:w="4899" w:type="dxa"/>
          </w:tcPr>
          <w:p w:rsidR="00C93AC1" w:rsidRDefault="00C93AC1" w:rsidP="00AE3288">
            <w:pPr>
              <w:rPr>
                <w:rFonts w:eastAsiaTheme="majorEastAsia" w:cstheme="minorHAnsi"/>
              </w:rPr>
            </w:pPr>
          </w:p>
          <w:p w:rsidR="00C93AC1" w:rsidRDefault="008469F9" w:rsidP="00C93AC1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2" type="#_x0000_t75" style="width:121.5pt;height:114pt">
                  <v:imagedata r:id="rId14" o:title="B1M"/>
                </v:shape>
              </w:pict>
            </w:r>
          </w:p>
        </w:tc>
        <w:tc>
          <w:tcPr>
            <w:tcW w:w="4898" w:type="dxa"/>
          </w:tcPr>
          <w:p w:rsidR="00C93AC1" w:rsidRDefault="00C93AC1" w:rsidP="00AE3288">
            <w:pPr>
              <w:rPr>
                <w:rFonts w:eastAsiaTheme="majorEastAsia" w:cstheme="minorHAnsi"/>
              </w:rPr>
            </w:pPr>
          </w:p>
          <w:p w:rsidR="00C93AC1" w:rsidRDefault="008469F9" w:rsidP="00C93AC1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3" type="#_x0000_t75" style="width:126pt;height:124.5pt">
                  <v:imagedata r:id="rId15" o:title="B2M"/>
                </v:shape>
              </w:pict>
            </w:r>
          </w:p>
        </w:tc>
      </w:tr>
      <w:tr w:rsidR="00C93AC1" w:rsidTr="00C93AC1">
        <w:tc>
          <w:tcPr>
            <w:tcW w:w="4899" w:type="dxa"/>
          </w:tcPr>
          <w:p w:rsidR="00C93AC1" w:rsidRDefault="00C93AC1" w:rsidP="00AE3288">
            <w:pPr>
              <w:rPr>
                <w:rFonts w:eastAsiaTheme="majorEastAsia" w:cstheme="minorHAnsi"/>
              </w:rPr>
            </w:pPr>
          </w:p>
          <w:p w:rsidR="00C93AC1" w:rsidRDefault="008469F9" w:rsidP="00C93AC1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4" type="#_x0000_t75" style="width:114pt;height:105pt">
                  <v:imagedata r:id="rId16" o:title="B3M"/>
                </v:shape>
              </w:pict>
            </w:r>
          </w:p>
        </w:tc>
        <w:tc>
          <w:tcPr>
            <w:tcW w:w="4898" w:type="dxa"/>
          </w:tcPr>
          <w:p w:rsidR="00C93AC1" w:rsidRDefault="00C93AC1" w:rsidP="00AE3288">
            <w:pPr>
              <w:rPr>
                <w:rFonts w:eastAsiaTheme="majorEastAsia" w:cstheme="minorHAnsi"/>
              </w:rPr>
            </w:pPr>
          </w:p>
          <w:p w:rsidR="00C93AC1" w:rsidRDefault="008469F9" w:rsidP="00C93AC1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5" type="#_x0000_t75" style="width:115.5pt;height:109.5pt">
                  <v:imagedata r:id="rId17" o:title="B4M"/>
                </v:shape>
              </w:pict>
            </w:r>
          </w:p>
        </w:tc>
      </w:tr>
      <w:tr w:rsidR="00C93AC1" w:rsidTr="00C93AC1">
        <w:tc>
          <w:tcPr>
            <w:tcW w:w="4899" w:type="dxa"/>
          </w:tcPr>
          <w:p w:rsidR="00C93AC1" w:rsidRDefault="00C93AC1" w:rsidP="00AE3288">
            <w:pPr>
              <w:rPr>
                <w:rFonts w:eastAsiaTheme="majorEastAsia" w:cstheme="minorHAnsi"/>
              </w:rPr>
            </w:pPr>
          </w:p>
          <w:p w:rsidR="00C93AC1" w:rsidRDefault="008469F9" w:rsidP="00C93AC1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6" type="#_x0000_t75" style="width:127.5pt;height:106.5pt">
                  <v:imagedata r:id="rId18" o:title="B5M"/>
                </v:shape>
              </w:pict>
            </w:r>
          </w:p>
        </w:tc>
        <w:tc>
          <w:tcPr>
            <w:tcW w:w="4898" w:type="dxa"/>
          </w:tcPr>
          <w:p w:rsidR="00C93AC1" w:rsidRDefault="00C93AC1" w:rsidP="00AE3288">
            <w:pPr>
              <w:rPr>
                <w:rFonts w:eastAsiaTheme="majorEastAsia" w:cstheme="minorHAnsi"/>
              </w:rPr>
            </w:pPr>
          </w:p>
          <w:p w:rsidR="00C93AC1" w:rsidRDefault="008469F9" w:rsidP="00C93AC1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7" type="#_x0000_t75" style="width:130.5pt;height:138pt">
                  <v:imagedata r:id="rId19" o:title="B6M"/>
                </v:shape>
              </w:pict>
            </w:r>
          </w:p>
        </w:tc>
      </w:tr>
      <w:tr w:rsidR="00C93AC1" w:rsidTr="00C93AC1">
        <w:tc>
          <w:tcPr>
            <w:tcW w:w="4899" w:type="dxa"/>
          </w:tcPr>
          <w:p w:rsidR="00C93AC1" w:rsidRDefault="00C93AC1" w:rsidP="00AE3288">
            <w:pPr>
              <w:rPr>
                <w:rFonts w:eastAsiaTheme="majorEastAsia" w:cstheme="minorHAnsi"/>
              </w:rPr>
            </w:pPr>
          </w:p>
          <w:p w:rsidR="00C93AC1" w:rsidRDefault="008469F9" w:rsidP="00C93AC1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8" type="#_x0000_t75" style="width:143.25pt;height:130.5pt">
                  <v:imagedata r:id="rId20" o:title="B9M"/>
                </v:shape>
              </w:pict>
            </w:r>
          </w:p>
        </w:tc>
        <w:tc>
          <w:tcPr>
            <w:tcW w:w="4898" w:type="dxa"/>
          </w:tcPr>
          <w:p w:rsidR="00C93AC1" w:rsidRDefault="00C93AC1" w:rsidP="00AE3288">
            <w:pPr>
              <w:rPr>
                <w:rFonts w:eastAsiaTheme="majorEastAsia" w:cstheme="minorHAnsi"/>
              </w:rPr>
            </w:pPr>
          </w:p>
          <w:p w:rsidR="00C93AC1" w:rsidRDefault="008469F9" w:rsidP="00C93AC1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39" type="#_x0000_t75" style="width:135pt;height:136.5pt">
                  <v:imagedata r:id="rId21" o:title="B10M"/>
                </v:shape>
              </w:pict>
            </w:r>
          </w:p>
        </w:tc>
      </w:tr>
    </w:tbl>
    <w:p w:rsidR="00093F5B" w:rsidRDefault="00093F5B" w:rsidP="00AE3288">
      <w:pPr>
        <w:rPr>
          <w:rFonts w:eastAsiaTheme="majorEastAsia" w:cstheme="minorHAnsi"/>
        </w:rPr>
      </w:pPr>
    </w:p>
    <w:p w:rsidR="00585729" w:rsidRDefault="00585729" w:rsidP="00AE3288">
      <w:pPr>
        <w:rPr>
          <w:rFonts w:eastAsiaTheme="majorEastAsia" w:cstheme="minorHAnsi"/>
        </w:rPr>
      </w:pPr>
    </w:p>
    <w:p w:rsidR="00A07B98" w:rsidRDefault="00A07B98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lastRenderedPageBreak/>
        <w:t>Fase quarta: Inserire tutto il blocco motore nel corpo portate del modellino assicurandovi che si</w:t>
      </w:r>
      <w:r w:rsidR="00E66BBE">
        <w:rPr>
          <w:rFonts w:eastAsiaTheme="majorEastAsia" w:cstheme="minorHAnsi"/>
        </w:rPr>
        <w:t>a</w:t>
      </w:r>
      <w:r>
        <w:rPr>
          <w:rFonts w:eastAsiaTheme="majorEastAsia" w:cstheme="minorHAnsi"/>
        </w:rPr>
        <w:t xml:space="preserve"> saldamente bloccato tramite le linguette a scatto.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87"/>
        <w:gridCol w:w="5010"/>
      </w:tblGrid>
      <w:tr w:rsidR="00093F5B" w:rsidTr="00093F5B">
        <w:trPr>
          <w:trHeight w:val="4423"/>
        </w:trPr>
        <w:tc>
          <w:tcPr>
            <w:tcW w:w="4898" w:type="dxa"/>
          </w:tcPr>
          <w:p w:rsidR="00093F5B" w:rsidRDefault="00093F5B" w:rsidP="00AE3288">
            <w:pPr>
              <w:rPr>
                <w:rFonts w:eastAsiaTheme="majorEastAsia" w:cstheme="minorHAnsi"/>
              </w:rPr>
            </w:pPr>
          </w:p>
          <w:p w:rsidR="00093F5B" w:rsidRDefault="008469F9" w:rsidP="00093F5B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0" type="#_x0000_t75" style="width:231pt;height:175.5pt">
                  <v:imagedata r:id="rId22" o:title="5M"/>
                </v:shape>
              </w:pict>
            </w:r>
          </w:p>
        </w:tc>
        <w:tc>
          <w:tcPr>
            <w:tcW w:w="4899" w:type="dxa"/>
          </w:tcPr>
          <w:p w:rsidR="00093F5B" w:rsidRDefault="00093F5B" w:rsidP="00AE3288">
            <w:pPr>
              <w:rPr>
                <w:rFonts w:eastAsiaTheme="majorEastAsia" w:cstheme="minorHAnsi"/>
              </w:rPr>
            </w:pPr>
          </w:p>
          <w:p w:rsidR="00093F5B" w:rsidRDefault="008469F9" w:rsidP="00093F5B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1" type="#_x0000_t75" style="width:242.25pt;height:180pt">
                  <v:imagedata r:id="rId23" o:title="6M"/>
                </v:shape>
              </w:pict>
            </w:r>
          </w:p>
        </w:tc>
      </w:tr>
    </w:tbl>
    <w:p w:rsidR="00093F5B" w:rsidRDefault="00093F5B" w:rsidP="00AE3288">
      <w:pPr>
        <w:rPr>
          <w:rFonts w:eastAsiaTheme="majorEastAsia" w:cstheme="minorHAnsi"/>
        </w:rPr>
      </w:pPr>
    </w:p>
    <w:p w:rsidR="00194F95" w:rsidRDefault="00194F95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t xml:space="preserve">Inserire rispettando la seguente successione: pulsante di accensione, contatti dorati anteriori e protezioni ingranaggi assicurandosi che il pulsante di accensione si possa muovere liberamente. 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8"/>
        <w:gridCol w:w="4979"/>
      </w:tblGrid>
      <w:tr w:rsidR="00194F95" w:rsidTr="00194F95">
        <w:trPr>
          <w:trHeight w:val="4207"/>
        </w:trPr>
        <w:tc>
          <w:tcPr>
            <w:tcW w:w="4898" w:type="dxa"/>
          </w:tcPr>
          <w:p w:rsidR="00194F95" w:rsidRDefault="00194F95" w:rsidP="00AE3288">
            <w:pPr>
              <w:rPr>
                <w:rFonts w:eastAsiaTheme="majorEastAsia" w:cstheme="minorHAnsi"/>
              </w:rPr>
            </w:pPr>
          </w:p>
          <w:p w:rsidR="00194F95" w:rsidRDefault="008469F9" w:rsidP="00194F95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2" type="#_x0000_t75" style="width:235.5pt;height:178.5pt">
                  <v:imagedata r:id="rId24" o:title="7M"/>
                </v:shape>
              </w:pict>
            </w:r>
          </w:p>
        </w:tc>
        <w:tc>
          <w:tcPr>
            <w:tcW w:w="4899" w:type="dxa"/>
          </w:tcPr>
          <w:p w:rsidR="00194F95" w:rsidRDefault="00194F95" w:rsidP="00AE3288">
            <w:pPr>
              <w:rPr>
                <w:rFonts w:eastAsiaTheme="majorEastAsia" w:cstheme="minorHAnsi"/>
              </w:rPr>
            </w:pPr>
          </w:p>
          <w:p w:rsidR="00194F95" w:rsidRDefault="008469F9" w:rsidP="00194F95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3" type="#_x0000_t75" style="width:243.75pt;height:181.5pt">
                  <v:imagedata r:id="rId25" o:title="8M"/>
                </v:shape>
              </w:pict>
            </w:r>
          </w:p>
        </w:tc>
      </w:tr>
    </w:tbl>
    <w:p w:rsidR="00194F95" w:rsidRDefault="00194F95" w:rsidP="00AE3288">
      <w:pPr>
        <w:rPr>
          <w:rFonts w:eastAsiaTheme="majorEastAsia" w:cstheme="minorHAnsi"/>
        </w:rPr>
      </w:pPr>
    </w:p>
    <w:p w:rsidR="00194F95" w:rsidRDefault="00A07B98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t xml:space="preserve"> </w:t>
      </w:r>
    </w:p>
    <w:p w:rsidR="00194F95" w:rsidRDefault="00194F95" w:rsidP="00AE3288">
      <w:pPr>
        <w:rPr>
          <w:rFonts w:eastAsiaTheme="majorEastAsia" w:cstheme="minorHAnsi"/>
        </w:rPr>
      </w:pPr>
    </w:p>
    <w:p w:rsidR="00194F95" w:rsidRDefault="00194F95" w:rsidP="00AE3288">
      <w:pPr>
        <w:rPr>
          <w:rFonts w:eastAsiaTheme="majorEastAsia" w:cstheme="minorHAnsi"/>
        </w:rPr>
      </w:pPr>
    </w:p>
    <w:p w:rsidR="00194F95" w:rsidRDefault="00194F95" w:rsidP="00AE3288">
      <w:pPr>
        <w:rPr>
          <w:rFonts w:eastAsiaTheme="majorEastAsia" w:cstheme="minorHAnsi"/>
        </w:rPr>
      </w:pPr>
    </w:p>
    <w:p w:rsidR="00194F95" w:rsidRDefault="00194F95" w:rsidP="00AE3288">
      <w:pPr>
        <w:rPr>
          <w:rFonts w:eastAsiaTheme="majorEastAsia" w:cstheme="minorHAnsi"/>
        </w:rPr>
      </w:pPr>
    </w:p>
    <w:p w:rsidR="00194F95" w:rsidRDefault="00194F95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lastRenderedPageBreak/>
        <w:t>S</w:t>
      </w:r>
      <w:r w:rsidR="00A07B98">
        <w:rPr>
          <w:rFonts w:eastAsiaTheme="majorEastAsia" w:cstheme="minorHAnsi"/>
        </w:rPr>
        <w:t xml:space="preserve">uccessivamente inserire le batterie </w:t>
      </w:r>
      <w:r>
        <w:rPr>
          <w:rFonts w:eastAsiaTheme="majorEastAsia" w:cstheme="minorHAnsi"/>
        </w:rPr>
        <w:t xml:space="preserve">inserendole nel modo corretto seguendo le indicazioni </w:t>
      </w:r>
      <w:r w:rsidR="00D07C12">
        <w:rPr>
          <w:rFonts w:eastAsiaTheme="majorEastAsia" w:cstheme="minorHAnsi"/>
        </w:rPr>
        <w:t>riportate</w:t>
      </w:r>
      <w:r>
        <w:rPr>
          <w:rFonts w:eastAsiaTheme="majorEastAsia" w:cstheme="minorHAnsi"/>
        </w:rPr>
        <w:t xml:space="preserve"> </w:t>
      </w:r>
      <w:r w:rsidR="00093F5B">
        <w:rPr>
          <w:rFonts w:eastAsiaTheme="majorEastAsia" w:cstheme="minorHAnsi"/>
        </w:rPr>
        <w:t>nell’apposito alloggio</w:t>
      </w:r>
      <w:r>
        <w:rPr>
          <w:rFonts w:eastAsiaTheme="majorEastAsia" w:cstheme="minorHAnsi"/>
        </w:rPr>
        <w:t xml:space="preserve"> delle batterie</w:t>
      </w:r>
      <w:r w:rsidR="00B42BF2">
        <w:rPr>
          <w:rFonts w:eastAsiaTheme="majorEastAsia" w:cstheme="minorHAnsi"/>
        </w:rPr>
        <w:t>.</w:t>
      </w:r>
      <w:r w:rsidR="00A07B98">
        <w:rPr>
          <w:rFonts w:eastAsiaTheme="majorEastAsia" w:cstheme="minorHAnsi"/>
        </w:rPr>
        <w:t xml:space="preserve"> </w:t>
      </w:r>
    </w:p>
    <w:p w:rsidR="00194F95" w:rsidRDefault="00194F95" w:rsidP="00AE3288">
      <w:pPr>
        <w:rPr>
          <w:rFonts w:eastAsiaTheme="majorEastAsia" w:cstheme="minorHAnsi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98"/>
        <w:gridCol w:w="4899"/>
      </w:tblGrid>
      <w:tr w:rsidR="00194F95" w:rsidTr="00194F95">
        <w:trPr>
          <w:trHeight w:val="4207"/>
        </w:trPr>
        <w:tc>
          <w:tcPr>
            <w:tcW w:w="4898" w:type="dxa"/>
          </w:tcPr>
          <w:p w:rsidR="00194F95" w:rsidRDefault="00194F95" w:rsidP="00AE3288">
            <w:pPr>
              <w:rPr>
                <w:rFonts w:eastAsiaTheme="majorEastAsia" w:cstheme="minorHAnsi"/>
              </w:rPr>
            </w:pPr>
          </w:p>
          <w:p w:rsidR="00194F95" w:rsidRDefault="008469F9" w:rsidP="00194F95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4" type="#_x0000_t75" style="width:228pt;height:175.5pt">
                  <v:imagedata r:id="rId26" o:title="9M"/>
                </v:shape>
              </w:pict>
            </w:r>
          </w:p>
        </w:tc>
        <w:tc>
          <w:tcPr>
            <w:tcW w:w="4899" w:type="dxa"/>
          </w:tcPr>
          <w:p w:rsidR="00194F95" w:rsidRDefault="00194F95" w:rsidP="00AE3288">
            <w:pPr>
              <w:rPr>
                <w:rFonts w:eastAsiaTheme="majorEastAsia" w:cstheme="minorHAnsi"/>
              </w:rPr>
            </w:pPr>
          </w:p>
          <w:p w:rsidR="00194F95" w:rsidRDefault="008469F9" w:rsidP="00194F95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5" type="#_x0000_t75" style="width:228pt;height:174pt">
                  <v:imagedata r:id="rId27" o:title="10M"/>
                </v:shape>
              </w:pict>
            </w:r>
          </w:p>
        </w:tc>
      </w:tr>
    </w:tbl>
    <w:p w:rsidR="00194F95" w:rsidRDefault="00194F95" w:rsidP="00AE3288">
      <w:pPr>
        <w:rPr>
          <w:rFonts w:eastAsiaTheme="majorEastAsia" w:cstheme="minorHAnsi"/>
        </w:rPr>
      </w:pPr>
    </w:p>
    <w:p w:rsidR="00194F95" w:rsidRDefault="00194F95" w:rsidP="00AE3288">
      <w:pPr>
        <w:rPr>
          <w:rFonts w:eastAsiaTheme="majorEastAsia" w:cstheme="minorHAnsi"/>
        </w:rPr>
      </w:pPr>
    </w:p>
    <w:p w:rsidR="00E66BBE" w:rsidRDefault="00B42BF2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t>Montare l’ala posteriore inserendola come da figura.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98"/>
        <w:gridCol w:w="4899"/>
      </w:tblGrid>
      <w:tr w:rsidR="00585729" w:rsidTr="00585729">
        <w:trPr>
          <w:trHeight w:val="4143"/>
        </w:trPr>
        <w:tc>
          <w:tcPr>
            <w:tcW w:w="4898" w:type="dxa"/>
          </w:tcPr>
          <w:p w:rsidR="00585729" w:rsidRDefault="00585729" w:rsidP="00AE3288">
            <w:pPr>
              <w:rPr>
                <w:rFonts w:eastAsiaTheme="majorEastAsia" w:cstheme="minorHAnsi"/>
              </w:rPr>
            </w:pPr>
          </w:p>
          <w:p w:rsidR="00585729" w:rsidRDefault="008469F9" w:rsidP="00585729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6" type="#_x0000_t75" style="width:228pt;height:159pt">
                  <v:imagedata r:id="rId28" o:title="11M"/>
                </v:shape>
              </w:pict>
            </w:r>
          </w:p>
        </w:tc>
        <w:tc>
          <w:tcPr>
            <w:tcW w:w="4899" w:type="dxa"/>
          </w:tcPr>
          <w:p w:rsidR="00585729" w:rsidRDefault="00585729" w:rsidP="00AE3288">
            <w:pPr>
              <w:rPr>
                <w:rFonts w:eastAsiaTheme="majorEastAsia" w:cstheme="minorHAnsi"/>
              </w:rPr>
            </w:pPr>
          </w:p>
          <w:p w:rsidR="00585729" w:rsidRDefault="008469F9" w:rsidP="00585729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7" type="#_x0000_t75" style="width:207pt;height:168pt">
                  <v:imagedata r:id="rId29" o:title="12M"/>
                </v:shape>
              </w:pict>
            </w:r>
          </w:p>
        </w:tc>
      </w:tr>
    </w:tbl>
    <w:p w:rsidR="00585729" w:rsidRDefault="00585729" w:rsidP="00AE3288">
      <w:pPr>
        <w:rPr>
          <w:rFonts w:eastAsiaTheme="majorEastAsia" w:cstheme="minorHAnsi"/>
        </w:rPr>
      </w:pPr>
    </w:p>
    <w:p w:rsidR="00E66BBE" w:rsidRDefault="00E66BBE" w:rsidP="00AE3288">
      <w:pPr>
        <w:rPr>
          <w:rFonts w:eastAsiaTheme="majorEastAsia" w:cstheme="minorHAnsi"/>
        </w:rPr>
      </w:pPr>
    </w:p>
    <w:p w:rsidR="00E66BBE" w:rsidRDefault="00E66BBE" w:rsidP="00AE3288">
      <w:pPr>
        <w:rPr>
          <w:rFonts w:eastAsiaTheme="majorEastAsia" w:cstheme="minorHAnsi"/>
        </w:rPr>
      </w:pPr>
    </w:p>
    <w:p w:rsidR="00E66BBE" w:rsidRDefault="00E66BBE" w:rsidP="00AE3288">
      <w:pPr>
        <w:rPr>
          <w:rFonts w:eastAsiaTheme="majorEastAsia" w:cstheme="minorHAnsi"/>
        </w:rPr>
      </w:pPr>
    </w:p>
    <w:p w:rsidR="00E66BBE" w:rsidRDefault="00E66BBE" w:rsidP="00AE3288">
      <w:pPr>
        <w:rPr>
          <w:rFonts w:eastAsiaTheme="majorEastAsia" w:cstheme="minorHAnsi"/>
        </w:rPr>
      </w:pPr>
    </w:p>
    <w:p w:rsidR="00585729" w:rsidRDefault="00B42BF2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t xml:space="preserve"> </w:t>
      </w:r>
    </w:p>
    <w:p w:rsidR="00E66BBE" w:rsidRDefault="00B42BF2" w:rsidP="00AE3288">
      <w:pPr>
        <w:rPr>
          <w:rFonts w:eastAsiaTheme="majorEastAsia" w:cstheme="minorHAnsi"/>
        </w:rPr>
      </w:pPr>
      <w:r>
        <w:rPr>
          <w:rFonts w:eastAsiaTheme="majorEastAsia" w:cstheme="minorHAnsi"/>
        </w:rPr>
        <w:lastRenderedPageBreak/>
        <w:t>Pe</w:t>
      </w:r>
      <w:r w:rsidR="00585729">
        <w:rPr>
          <w:rFonts w:eastAsiaTheme="majorEastAsia" w:cstheme="minorHAnsi"/>
        </w:rPr>
        <w:t>r completare il montaggio inserire</w:t>
      </w:r>
      <w:r>
        <w:rPr>
          <w:rFonts w:eastAsiaTheme="majorEastAsia" w:cstheme="minorHAnsi"/>
        </w:rPr>
        <w:t xml:space="preserve"> la carena sul modellino e bloccarlo con il blocca carena.</w:t>
      </w:r>
    </w:p>
    <w:p w:rsidR="00FA2027" w:rsidRPr="00AF0D7A" w:rsidRDefault="00FA2027" w:rsidP="00AE3288">
      <w:pPr>
        <w:rPr>
          <w:rFonts w:eastAsiaTheme="majorEastAsia" w:cstheme="minorHAnsi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97"/>
        <w:gridCol w:w="4900"/>
      </w:tblGrid>
      <w:tr w:rsidR="00585729" w:rsidTr="00585729">
        <w:trPr>
          <w:trHeight w:val="4574"/>
        </w:trPr>
        <w:tc>
          <w:tcPr>
            <w:tcW w:w="4898" w:type="dxa"/>
          </w:tcPr>
          <w:p w:rsidR="00585729" w:rsidRDefault="00585729" w:rsidP="00AE3288">
            <w:pPr>
              <w:rPr>
                <w:rFonts w:eastAsiaTheme="majorEastAsia" w:cstheme="minorHAnsi"/>
              </w:rPr>
            </w:pPr>
          </w:p>
          <w:p w:rsidR="00585729" w:rsidRDefault="008469F9" w:rsidP="00585729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8" type="#_x0000_t75" style="width:217.5pt;height:189pt">
                  <v:imagedata r:id="rId30" o:title="13M"/>
                </v:shape>
              </w:pict>
            </w:r>
          </w:p>
        </w:tc>
        <w:tc>
          <w:tcPr>
            <w:tcW w:w="4899" w:type="dxa"/>
          </w:tcPr>
          <w:p w:rsidR="00585729" w:rsidRDefault="00585729" w:rsidP="00AE3288">
            <w:pPr>
              <w:rPr>
                <w:rFonts w:eastAsiaTheme="majorEastAsia" w:cstheme="minorHAnsi"/>
              </w:rPr>
            </w:pPr>
          </w:p>
          <w:p w:rsidR="00585729" w:rsidRDefault="008469F9" w:rsidP="00585729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49" type="#_x0000_t75" style="width:234pt;height:184.5pt">
                  <v:imagedata r:id="rId31" o:title="14M"/>
                </v:shape>
              </w:pict>
            </w:r>
          </w:p>
        </w:tc>
      </w:tr>
    </w:tbl>
    <w:p w:rsidR="00703D17" w:rsidRDefault="00703D17" w:rsidP="00AE3288">
      <w:pPr>
        <w:rPr>
          <w:rFonts w:eastAsiaTheme="majorEastAsia" w:cstheme="minorHAnsi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797"/>
      </w:tblGrid>
      <w:tr w:rsidR="00585729" w:rsidTr="00585729">
        <w:tc>
          <w:tcPr>
            <w:tcW w:w="9797" w:type="dxa"/>
          </w:tcPr>
          <w:p w:rsidR="00585729" w:rsidRDefault="00585729" w:rsidP="00AE3288">
            <w:pPr>
              <w:rPr>
                <w:rFonts w:eastAsiaTheme="majorEastAsia" w:cstheme="minorHAnsi"/>
              </w:rPr>
            </w:pPr>
          </w:p>
          <w:p w:rsidR="00585729" w:rsidRPr="00294853" w:rsidRDefault="008469F9" w:rsidP="00FA2027">
            <w:pPr>
              <w:jc w:val="center"/>
              <w:rPr>
                <w:rFonts w:eastAsiaTheme="majorEastAsia" w:cstheme="minorHAnsi"/>
              </w:rPr>
            </w:pPr>
            <w:r>
              <w:rPr>
                <w:rFonts w:eastAsiaTheme="majorEastAsia" w:cstheme="minorHAnsi"/>
              </w:rPr>
              <w:pict>
                <v:shape id="_x0000_i1050" type="#_x0000_t75" style="width:267pt;height:186pt">
                  <v:imagedata r:id="rId32" o:title="14,1M"/>
                </v:shape>
              </w:pict>
            </w:r>
          </w:p>
        </w:tc>
      </w:tr>
    </w:tbl>
    <w:p w:rsidR="00703D17" w:rsidRPr="006E1B84" w:rsidRDefault="00703D17" w:rsidP="00AE3288">
      <w:pPr>
        <w:rPr>
          <w:rFonts w:eastAsiaTheme="majorEastAsia" w:cstheme="minorHAnsi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98"/>
        <w:gridCol w:w="4899"/>
      </w:tblGrid>
      <w:tr w:rsidR="00FA2027" w:rsidTr="00FA2027">
        <w:trPr>
          <w:trHeight w:val="3174"/>
        </w:trPr>
        <w:tc>
          <w:tcPr>
            <w:tcW w:w="4898" w:type="dxa"/>
          </w:tcPr>
          <w:p w:rsidR="00FA2027" w:rsidRDefault="00FA2027" w:rsidP="00AE3288">
            <w:pPr>
              <w:rPr>
                <w:rFonts w:asciiTheme="majorHAnsi" w:eastAsiaTheme="majorEastAsia" w:hAnsiTheme="majorHAnsi" w:cstheme="majorBidi"/>
              </w:rPr>
            </w:pPr>
          </w:p>
          <w:p w:rsidR="00FA2027" w:rsidRDefault="008469F9" w:rsidP="00FA2027">
            <w:pPr>
              <w:jc w:val="center"/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pict>
                <v:shape id="_x0000_i1051" type="#_x0000_t75" style="width:162pt;height:115.5pt">
                  <v:imagedata r:id="rId33" o:title="14,2M"/>
                </v:shape>
              </w:pict>
            </w:r>
          </w:p>
        </w:tc>
        <w:tc>
          <w:tcPr>
            <w:tcW w:w="4899" w:type="dxa"/>
          </w:tcPr>
          <w:p w:rsidR="00FA2027" w:rsidRDefault="00FA2027" w:rsidP="00AE3288">
            <w:pPr>
              <w:rPr>
                <w:rFonts w:asciiTheme="majorHAnsi" w:eastAsiaTheme="majorEastAsia" w:hAnsiTheme="majorHAnsi" w:cstheme="majorBidi"/>
              </w:rPr>
            </w:pPr>
          </w:p>
          <w:p w:rsidR="00FA2027" w:rsidRDefault="008469F9" w:rsidP="00FA2027">
            <w:pPr>
              <w:jc w:val="center"/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</w:rPr>
              <w:pict>
                <v:shape id="_x0000_i1052" type="#_x0000_t75" style="width:169.5pt;height:118.5pt">
                  <v:imagedata r:id="rId34" o:title="14,3M"/>
                </v:shape>
              </w:pict>
            </w:r>
          </w:p>
        </w:tc>
      </w:tr>
    </w:tbl>
    <w:p w:rsidR="00140ED8" w:rsidRDefault="00140ED8" w:rsidP="00AE3288">
      <w:pPr>
        <w:tabs>
          <w:tab w:val="left" w:pos="3342"/>
        </w:tabs>
        <w:rPr>
          <w:rFonts w:eastAsiaTheme="majorEastAsia" w:cstheme="minorHAnsi"/>
        </w:rPr>
      </w:pPr>
    </w:p>
    <w:p w:rsidR="00B54F65" w:rsidRDefault="00B54F65" w:rsidP="00AE3288">
      <w:pPr>
        <w:tabs>
          <w:tab w:val="left" w:pos="3342"/>
        </w:tabs>
        <w:rPr>
          <w:rFonts w:eastAsiaTheme="majorEastAsia" w:cstheme="minorHAnsi"/>
        </w:rPr>
      </w:pPr>
    </w:p>
    <w:p w:rsidR="007D5B1C" w:rsidRDefault="007D5B1C" w:rsidP="007D5B1C">
      <w:pPr>
        <w:tabs>
          <w:tab w:val="left" w:pos="3342"/>
        </w:tabs>
        <w:rPr>
          <w:rFonts w:eastAsiaTheme="majorEastAsia" w:cstheme="minorHAnsi"/>
        </w:rPr>
      </w:pPr>
    </w:p>
    <w:p w:rsidR="00CE5D24" w:rsidRDefault="00CE5D24" w:rsidP="007D5B1C">
      <w:pPr>
        <w:tabs>
          <w:tab w:val="left" w:pos="3342"/>
        </w:tabs>
        <w:rPr>
          <w:rFonts w:eastAsiaTheme="majorEastAsia" w:cstheme="minorHAnsi"/>
        </w:rPr>
      </w:pPr>
    </w:p>
    <w:p w:rsidR="007D5B1C" w:rsidRPr="007D5B1C" w:rsidRDefault="007D5B1C" w:rsidP="007D5B1C">
      <w:pPr>
        <w:tabs>
          <w:tab w:val="left" w:pos="3342"/>
        </w:tabs>
        <w:rPr>
          <w:rFonts w:eastAsiaTheme="majorEastAsia" w:cstheme="minorHAnsi"/>
        </w:rPr>
      </w:pPr>
    </w:p>
    <w:sectPr w:rsidR="007D5B1C" w:rsidRPr="007D5B1C">
      <w:footerReference w:type="default" r:id="rId35"/>
      <w:pgSz w:w="11907" w:h="16839"/>
      <w:pgMar w:top="1148" w:right="1050" w:bottom="1148" w:left="1050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6687" w:rsidRDefault="00136687">
      <w:pPr>
        <w:spacing w:after="0" w:line="240" w:lineRule="auto"/>
      </w:pPr>
      <w:r>
        <w:separator/>
      </w:r>
    </w:p>
  </w:endnote>
  <w:endnote w:type="continuationSeparator" w:id="0">
    <w:p w:rsidR="00136687" w:rsidRDefault="00136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Ming Std L">
    <w:panose1 w:val="00000000000000000000"/>
    <w:charset w:val="80"/>
    <w:family w:val="roman"/>
    <w:notTrueType/>
    <w:pitch w:val="variable"/>
    <w:sig w:usb0="00000203" w:usb1="1A0F1900" w:usb2="00000016" w:usb3="00000000" w:csb0="0012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132" w:type="pct"/>
      <w:shd w:val="clear" w:color="auto" w:fill="7A7A7A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2603"/>
      <w:gridCol w:w="7463"/>
    </w:tblGrid>
    <w:tr w:rsidR="00E536B3" w:rsidTr="00E536B3">
      <w:tc>
        <w:tcPr>
          <w:tcW w:w="1293" w:type="pct"/>
          <w:shd w:val="clear" w:color="auto" w:fill="000000" w:themeFill="text1"/>
          <w:vAlign w:val="center"/>
        </w:tcPr>
        <w:p w:rsidR="00E536B3" w:rsidRDefault="00136687">
          <w:pPr>
            <w:pStyle w:val="Pidipagina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olo"/>
              <w:tag w:val=""/>
              <w:id w:val="-578829839"/>
              <w:placeholder>
                <w:docPart w:val="3259D6D692F54ECB823D18F1B77AE679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E536B3">
                <w:rPr>
                  <w:caps/>
                  <w:color w:val="FFFFFF" w:themeColor="background1"/>
                  <w:sz w:val="18"/>
                  <w:szCs w:val="18"/>
                </w:rPr>
                <w:t>manuale di montaggio</w:t>
              </w:r>
            </w:sdtContent>
          </w:sdt>
        </w:p>
      </w:tc>
      <w:tc>
        <w:tcPr>
          <w:tcW w:w="3707" w:type="pct"/>
          <w:shd w:val="clear" w:color="auto" w:fill="0070C0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e"/>
            <w:tag w:val=""/>
            <w:id w:val="-1822267932"/>
            <w:placeholder>
              <w:docPart w:val="F4DBAFA7DE9F46FAAE41FB62D0A0D80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E536B3" w:rsidRDefault="00E536B3">
              <w:pPr>
                <w:pStyle w:val="Pidipagina"/>
                <w:tabs>
                  <w:tab w:val="clear" w:pos="4680"/>
                  <w:tab w:val="clear" w:pos="9360"/>
                </w:tabs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nicola bomba</w:t>
              </w:r>
            </w:p>
          </w:sdtContent>
        </w:sdt>
      </w:tc>
    </w:tr>
  </w:tbl>
  <w:p w:rsidR="00FD5A64" w:rsidRDefault="00FD5A6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6687" w:rsidRDefault="00136687">
      <w:pPr>
        <w:spacing w:after="0" w:line="240" w:lineRule="auto"/>
      </w:pPr>
      <w:r>
        <w:separator/>
      </w:r>
    </w:p>
  </w:footnote>
  <w:footnote w:type="continuationSeparator" w:id="0">
    <w:p w:rsidR="00136687" w:rsidRDefault="001366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DateAndTime/>
  <w:proofState w:spelling="clean" w:grammar="clean"/>
  <w:attachedTemplate r:id="rId1"/>
  <w:defaultTabStop w:val="709"/>
  <w:hyphenationZone w:val="2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535"/>
    <w:rsid w:val="00093F5B"/>
    <w:rsid w:val="00123A78"/>
    <w:rsid w:val="00136687"/>
    <w:rsid w:val="00140ED8"/>
    <w:rsid w:val="00194F95"/>
    <w:rsid w:val="001D2F0D"/>
    <w:rsid w:val="002445A1"/>
    <w:rsid w:val="00251A03"/>
    <w:rsid w:val="002606F4"/>
    <w:rsid w:val="00294853"/>
    <w:rsid w:val="00296CEF"/>
    <w:rsid w:val="00303054"/>
    <w:rsid w:val="003E4FC1"/>
    <w:rsid w:val="003E5BE9"/>
    <w:rsid w:val="00451F2A"/>
    <w:rsid w:val="0054436A"/>
    <w:rsid w:val="00585729"/>
    <w:rsid w:val="005A2B8D"/>
    <w:rsid w:val="00660EB1"/>
    <w:rsid w:val="00675E8F"/>
    <w:rsid w:val="006E1B84"/>
    <w:rsid w:val="00703D17"/>
    <w:rsid w:val="00721AE9"/>
    <w:rsid w:val="0073482A"/>
    <w:rsid w:val="00777DE1"/>
    <w:rsid w:val="007D5B1C"/>
    <w:rsid w:val="00801A72"/>
    <w:rsid w:val="00823A88"/>
    <w:rsid w:val="0083304C"/>
    <w:rsid w:val="008469F9"/>
    <w:rsid w:val="00910D02"/>
    <w:rsid w:val="00985152"/>
    <w:rsid w:val="00A01DD7"/>
    <w:rsid w:val="00A07B98"/>
    <w:rsid w:val="00AE3288"/>
    <w:rsid w:val="00AF0D7A"/>
    <w:rsid w:val="00B42BF2"/>
    <w:rsid w:val="00B54F65"/>
    <w:rsid w:val="00B850FE"/>
    <w:rsid w:val="00BA2BB4"/>
    <w:rsid w:val="00BB0D4A"/>
    <w:rsid w:val="00C37535"/>
    <w:rsid w:val="00C93AC1"/>
    <w:rsid w:val="00CE5D24"/>
    <w:rsid w:val="00D07C12"/>
    <w:rsid w:val="00D2370F"/>
    <w:rsid w:val="00D87C20"/>
    <w:rsid w:val="00DA2FDE"/>
    <w:rsid w:val="00DB2B43"/>
    <w:rsid w:val="00DE2B19"/>
    <w:rsid w:val="00DE7AD3"/>
    <w:rsid w:val="00DF50D7"/>
    <w:rsid w:val="00E536B3"/>
    <w:rsid w:val="00E66BBE"/>
    <w:rsid w:val="00EB57EE"/>
    <w:rsid w:val="00ED4E59"/>
    <w:rsid w:val="00F0537F"/>
    <w:rsid w:val="00F06FA6"/>
    <w:rsid w:val="00FA2027"/>
    <w:rsid w:val="00FC1F49"/>
    <w:rsid w:val="00FD5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9BE908"/>
  <w15:docId w15:val="{0CEFABBE-C8F8-4F95-9FDC-7CA25582C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e">
    <w:name w:val="Normal"/>
    <w:qFormat/>
    <w:pPr>
      <w:spacing w:line="288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Pr>
      <w:rFonts w:eastAsiaTheme="majorEastAsia" w:cstheme="majorBidi"/>
      <w:b/>
      <w:bCs/>
      <w:caps/>
      <w:color w:val="D1282E" w:themeColor="text2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Didascalia">
    <w:name w:val="caption"/>
    <w:basedOn w:val="Normale"/>
    <w:next w:val="Normale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72"/>
    </w:rPr>
  </w:style>
  <w:style w:type="paragraph" w:styleId="Sottotitolo">
    <w:name w:val="Subtitle"/>
    <w:basedOn w:val="Normale"/>
    <w:next w:val="Normale"/>
    <w:link w:val="SottotitoloCarattere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customStyle="1" w:styleId="SottotitoloCarattere">
    <w:name w:val="Sottotitolo Carattere"/>
    <w:basedOn w:val="Carpredefinitoparagrafo"/>
    <w:link w:val="Sottotitolo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36"/>
    </w:rPr>
  </w:style>
  <w:style w:type="character" w:styleId="Enfasigrassetto">
    <w:name w:val="Strong"/>
    <w:basedOn w:val="Carpredefinitoparagrafo"/>
    <w:uiPriority w:val="22"/>
    <w:qFormat/>
    <w:rPr>
      <w:b/>
      <w:bCs/>
    </w:rPr>
  </w:style>
  <w:style w:type="character" w:styleId="Enfasicorsivo">
    <w:name w:val="Emphasis"/>
    <w:basedOn w:val="Carpredefinitoparagrafo"/>
    <w:uiPriority w:val="20"/>
    <w:qFormat/>
    <w:rPr>
      <w:i/>
      <w:iCs/>
    </w:rPr>
  </w:style>
  <w:style w:type="paragraph" w:styleId="Nessunaspaziatura">
    <w:name w:val="No Spacing"/>
    <w:link w:val="NessunaspaziaturaCarattere"/>
    <w:uiPriority w:val="1"/>
    <w:qFormat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CitazioneCarattere">
    <w:name w:val="Citazione Carattere"/>
    <w:basedOn w:val="Carpredefinitoparagrafo"/>
    <w:link w:val="Citazione"/>
    <w:uiPriority w:val="29"/>
    <w:rPr>
      <w:i/>
      <w:iCs/>
      <w:color w:val="7A7A7A" w:themeColor="accent1"/>
      <w:sz w:val="28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Pr>
      <w:b/>
      <w:bCs/>
      <w:i/>
      <w:iCs/>
      <w:color w:val="7F7F7F" w:themeColor="text1" w:themeTint="80"/>
      <w:sz w:val="26"/>
    </w:rPr>
  </w:style>
  <w:style w:type="character" w:styleId="Enfasidelicata">
    <w:name w:val="Subtle Emphasis"/>
    <w:basedOn w:val="Carpredefinitoparagrafo"/>
    <w:uiPriority w:val="19"/>
    <w:qFormat/>
    <w:rPr>
      <w:i/>
      <w:iCs/>
      <w:color w:val="7A7A7A" w:themeColor="accent1"/>
    </w:rPr>
  </w:style>
  <w:style w:type="character" w:styleId="Enfasiintensa">
    <w:name w:val="Intense Emphasis"/>
    <w:basedOn w:val="Carpredefinitoparagrafo"/>
    <w:uiPriority w:val="21"/>
    <w:qFormat/>
    <w:rPr>
      <w:b/>
      <w:bCs/>
      <w:i/>
      <w:iCs/>
      <w:color w:val="D1282E" w:themeColor="text2"/>
    </w:rPr>
  </w:style>
  <w:style w:type="character" w:styleId="Riferimentodelicato">
    <w:name w:val="Subtle Reference"/>
    <w:basedOn w:val="Carpredefinitoparagrafo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Riferimentointenso">
    <w:name w:val="Intense Reference"/>
    <w:basedOn w:val="Carpredefinitoparagrafo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Titolodellibro">
    <w:name w:val="Book Title"/>
    <w:basedOn w:val="Carpredefinitoparagrafo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pPr>
      <w:outlineLvl w:val="9"/>
    </w:pPr>
  </w:style>
  <w:style w:type="paragraph" w:styleId="Testofumetto">
    <w:name w:val="Balloon Text"/>
    <w:basedOn w:val="Normale"/>
    <w:link w:val="TestofumettoCarattere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Pr>
      <w:rFonts w:ascii="Tahoma" w:hAnsi="Tahoma" w:cs="Tahoma"/>
      <w:sz w:val="16"/>
      <w:szCs w:val="16"/>
    </w:rPr>
  </w:style>
  <w:style w:type="character" w:styleId="Testosegnaposto">
    <w:name w:val="Placeholder Text"/>
    <w:basedOn w:val="Carpredefinitoparagrafo"/>
    <w:uiPriority w:val="99"/>
    <w:rPr>
      <w:color w:val="808080"/>
    </w:rPr>
  </w:style>
  <w:style w:type="paragraph" w:styleId="Intestazione">
    <w:name w:val="header"/>
    <w:basedOn w:val="Normale"/>
    <w:link w:val="IntestazioneCarattere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Pidipagina">
    <w:name w:val="footer"/>
    <w:basedOn w:val="Normale"/>
    <w:link w:val="PidipaginaCarattere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</w:style>
  <w:style w:type="table" w:styleId="Grigliatabella">
    <w:name w:val="Table Grid"/>
    <w:basedOn w:val="Tabellanormale"/>
    <w:uiPriority w:val="59"/>
    <w:rsid w:val="00451F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ndurium\AppData\Roaming\Microsoft\Templates\Relazione%20(schema%20Essenzial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3259D6D692F54ECB823D18F1B77AE679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ABCB47D7-2ABF-4852-B63C-7CA57630B4C7}"/>
      </w:docPartPr>
      <w:docPartBody>
        <w:p w:rsidR="009731C7" w:rsidRDefault="006578BE" w:rsidP="006578BE">
          <w:pPr>
            <w:pStyle w:val="3259D6D692F54ECB823D18F1B77AE679"/>
          </w:pPr>
          <w:r>
            <w:rPr>
              <w:caps/>
              <w:color w:val="FFFFFF" w:themeColor="background1"/>
              <w:sz w:val="18"/>
              <w:szCs w:val="18"/>
            </w:rPr>
            <w:t>[Titolo del documento]</w:t>
          </w:r>
        </w:p>
      </w:docPartBody>
    </w:docPart>
    <w:docPart>
      <w:docPartPr>
        <w:name w:val="F4DBAFA7DE9F46FAAE41FB62D0A0D80D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EBA26587-459A-46D4-9234-20A6DF820F89}"/>
      </w:docPartPr>
      <w:docPartBody>
        <w:p w:rsidR="009731C7" w:rsidRDefault="006578BE" w:rsidP="006578BE">
          <w:pPr>
            <w:pStyle w:val="F4DBAFA7DE9F46FAAE41FB62D0A0D80D"/>
          </w:pPr>
          <w:r>
            <w:rPr>
              <w:caps/>
              <w:color w:val="FFFFFF" w:themeColor="background1"/>
              <w:sz w:val="18"/>
              <w:szCs w:val="18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Ming Std L">
    <w:panose1 w:val="000000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D89"/>
    <w:rsid w:val="000960DB"/>
    <w:rsid w:val="00142A84"/>
    <w:rsid w:val="0029286A"/>
    <w:rsid w:val="006578BE"/>
    <w:rsid w:val="006E6D89"/>
    <w:rsid w:val="00810C79"/>
    <w:rsid w:val="009731C7"/>
    <w:rsid w:val="009B7F46"/>
    <w:rsid w:val="00A6186C"/>
    <w:rsid w:val="00B0148F"/>
    <w:rsid w:val="00B055AC"/>
    <w:rsid w:val="00E2767C"/>
    <w:rsid w:val="00EB0C2F"/>
    <w:rsid w:val="00F42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spacing w:before="480" w:after="0" w:line="288" w:lineRule="auto"/>
      <w:outlineLvl w:val="0"/>
    </w:pPr>
    <w:rPr>
      <w:rFonts w:asciiTheme="majorHAnsi" w:eastAsiaTheme="majorEastAsia" w:hAnsiTheme="majorHAnsi" w:cstheme="majorBidi"/>
      <w:bCs/>
      <w:caps/>
      <w:color w:val="5B9BD5" w:themeColor="accent1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200" w:after="0" w:line="288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44546A" w:themeColor="text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CEE05BE7EF644380B7DC75EB678A9AD0">
    <w:name w:val="CEE05BE7EF644380B7DC75EB678A9AD0"/>
  </w:style>
  <w:style w:type="paragraph" w:customStyle="1" w:styleId="499A941DE3B0487E96D7B2F101183C00">
    <w:name w:val="499A941DE3B0487E96D7B2F101183C00"/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bCs/>
      <w:caps/>
      <w:color w:val="5B9BD5" w:themeColor="accent1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Pr>
      <w:rFonts w:eastAsiaTheme="majorEastAsia" w:cstheme="majorBidi"/>
      <w:b/>
      <w:bCs/>
      <w:caps/>
      <w:color w:val="44546A" w:themeColor="text2"/>
    </w:rPr>
  </w:style>
  <w:style w:type="paragraph" w:customStyle="1" w:styleId="9752851B63B3440292B8479F8F0CA9DB">
    <w:name w:val="9752851B63B3440292B8479F8F0CA9DB"/>
  </w:style>
  <w:style w:type="paragraph" w:customStyle="1" w:styleId="D4DDEA994F8643CD8023894C24B0E820">
    <w:name w:val="D4DDEA994F8643CD8023894C24B0E820"/>
    <w:rsid w:val="006578BE"/>
  </w:style>
  <w:style w:type="paragraph" w:customStyle="1" w:styleId="9FC2CB4FAC1841318C6528D2D6FBB2CE">
    <w:name w:val="9FC2CB4FAC1841318C6528D2D6FBB2CE"/>
    <w:rsid w:val="006578BE"/>
  </w:style>
  <w:style w:type="paragraph" w:customStyle="1" w:styleId="0ABF134DE2544E329ED911BCBA56C23D">
    <w:name w:val="0ABF134DE2544E329ED911BCBA56C23D"/>
    <w:rsid w:val="006578BE"/>
  </w:style>
  <w:style w:type="paragraph" w:customStyle="1" w:styleId="9962DE9B93F64DCBBAD5E3E5994C5556">
    <w:name w:val="9962DE9B93F64DCBBAD5E3E5994C5556"/>
    <w:rsid w:val="006578BE"/>
  </w:style>
  <w:style w:type="paragraph" w:customStyle="1" w:styleId="3259D6D692F54ECB823D18F1B77AE679">
    <w:name w:val="3259D6D692F54ECB823D18F1B77AE679"/>
    <w:rsid w:val="006578BE"/>
  </w:style>
  <w:style w:type="paragraph" w:customStyle="1" w:styleId="F4DBAFA7DE9F46FAAE41FB62D0A0D80D">
    <w:name w:val="F4DBAFA7DE9F46FAAE41FB62D0A0D80D"/>
    <w:rsid w:val="006578B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88001795-8CF3-47A4-970C-CBFCA3992AD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Relazione (schema Essenziale)</Template>
  <TotalTime>4658</TotalTime>
  <Pages>9</Pages>
  <Words>617</Words>
  <Characters>3520</Characters>
  <Application>Microsoft Office Word</Application>
  <DocSecurity>0</DocSecurity>
  <Lines>29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manuale di montaggio</vt:lpstr>
    </vt:vector>
  </TitlesOfParts>
  <Company/>
  <LinksUpToDate>false</LinksUpToDate>
  <CharactersWithSpaces>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manuale di montaggio</dc:title>
  <dc:subject>mini 4-wd tz-chasis series</dc:subject>
  <dc:creator>nicola bomba</dc:creator>
  <cp:keywords/>
  <cp:lastModifiedBy>nicola bomba</cp:lastModifiedBy>
  <cp:revision>22</cp:revision>
  <dcterms:created xsi:type="dcterms:W3CDTF">2016-06-23T15:54:00Z</dcterms:created>
  <dcterms:modified xsi:type="dcterms:W3CDTF">2016-07-25T08:09:00Z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